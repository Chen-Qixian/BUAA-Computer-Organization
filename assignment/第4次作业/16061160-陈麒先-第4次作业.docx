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12" w:rsidRDefault="00CE1312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CE1312" w:rsidRDefault="00CE1312" w:rsidP="00502A5B">
      <w:pPr>
        <w:ind w:firstLine="480"/>
      </w:pPr>
    </w:p>
    <w:p w:rsidR="00CE1312" w:rsidRDefault="00CE1312" w:rsidP="00502A5B">
      <w:pPr>
        <w:ind w:firstLine="480"/>
      </w:pPr>
    </w:p>
    <w:p w:rsidR="00CE1312" w:rsidRPr="00502A5B" w:rsidRDefault="00CE1312" w:rsidP="00502A5B">
      <w:pPr>
        <w:ind w:firstLineChars="0" w:firstLine="0"/>
        <w:jc w:val="center"/>
      </w:pPr>
      <w:r w:rsidRPr="00E33E43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CE1312" w:rsidRDefault="00CE1312" w:rsidP="005A2CAF">
      <w:pPr>
        <w:ind w:firstLine="480"/>
      </w:pPr>
    </w:p>
    <w:p w:rsidR="00CE1312" w:rsidRDefault="00CE1312" w:rsidP="00502A5B">
      <w:pPr>
        <w:ind w:firstLine="480"/>
      </w:pPr>
    </w:p>
    <w:p w:rsidR="00CE1312" w:rsidRPr="00912618" w:rsidRDefault="00CE1312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计算机组成原理第四次作业</w:t>
      </w:r>
    </w:p>
    <w:p w:rsidR="00CE1312" w:rsidRPr="005A2CAF" w:rsidRDefault="00CE1312" w:rsidP="00502A5B">
      <w:pPr>
        <w:ind w:firstLine="480"/>
      </w:pPr>
    </w:p>
    <w:p w:rsidR="00CE1312" w:rsidRPr="00492407" w:rsidRDefault="00CE1312" w:rsidP="00492407">
      <w:pPr>
        <w:ind w:firstLineChars="0" w:firstLine="0"/>
        <w:jc w:val="center"/>
        <w:rPr>
          <w:b/>
          <w:sz w:val="44"/>
          <w:szCs w:val="44"/>
        </w:rPr>
      </w:pPr>
      <w:r w:rsidRPr="00492407">
        <w:rPr>
          <w:rFonts w:hint="eastAsia"/>
          <w:b/>
          <w:sz w:val="44"/>
          <w:szCs w:val="44"/>
        </w:rPr>
        <w:t>第五部分</w:t>
      </w:r>
      <w:r w:rsidRPr="00492407">
        <w:rPr>
          <w:b/>
          <w:sz w:val="44"/>
          <w:szCs w:val="44"/>
        </w:rPr>
        <w:t xml:space="preserve"> </w:t>
      </w:r>
      <w:r w:rsidRPr="00492407">
        <w:rPr>
          <w:rFonts w:hint="eastAsia"/>
          <w:b/>
          <w:sz w:val="44"/>
          <w:szCs w:val="44"/>
        </w:rPr>
        <w:t>汇编语言</w:t>
      </w: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492407">
      <w:pPr>
        <w:ind w:firstLineChars="0" w:firstLine="0"/>
        <w:jc w:val="center"/>
      </w:pPr>
      <w:r>
        <w:rPr>
          <w:rFonts w:hint="eastAsia"/>
        </w:rPr>
        <w:t>北京航空航天大学</w:t>
      </w:r>
    </w:p>
    <w:p w:rsidR="00CE1312" w:rsidRDefault="00CE1312" w:rsidP="00492407">
      <w:pPr>
        <w:ind w:firstLineChars="0" w:firstLine="0"/>
        <w:jc w:val="center"/>
      </w:pPr>
      <w:r>
        <w:rPr>
          <w:rFonts w:hint="eastAsia"/>
        </w:rPr>
        <w:t>计算机学院</w:t>
      </w:r>
    </w:p>
    <w:p w:rsidR="00CE1312" w:rsidRPr="00B41600" w:rsidRDefault="00CE1312" w:rsidP="00492407">
      <w:pPr>
        <w:ind w:firstLineChars="0" w:firstLine="0"/>
        <w:jc w:val="center"/>
      </w:pPr>
      <w:r>
        <w:rPr>
          <w:rFonts w:hint="eastAsia"/>
        </w:rPr>
        <w:t>陈麒先</w:t>
      </w:r>
    </w:p>
    <w:p w:rsidR="00CE1312" w:rsidRDefault="00CE1312" w:rsidP="00492407">
      <w:pPr>
        <w:ind w:firstLineChars="0" w:firstLine="0"/>
        <w:jc w:val="center"/>
      </w:pPr>
      <w:r>
        <w:t>16061160</w:t>
      </w: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322DC7">
      <w:pPr>
        <w:ind w:firstLine="480"/>
      </w:pPr>
    </w:p>
    <w:p w:rsidR="00CE1312" w:rsidRDefault="00CE1312" w:rsidP="00492407">
      <w:pPr>
        <w:ind w:firstLineChars="0" w:firstLine="0"/>
      </w:pPr>
    </w:p>
    <w:p w:rsidR="00CE1312" w:rsidRPr="00322DC7" w:rsidRDefault="00CE1312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CE1312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</w:t>
      </w:r>
      <w:r w:rsidRPr="00322DC7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</w:rPr>
        <w:t>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CE1312" w:rsidRPr="002D0A56" w:rsidRDefault="00CE1312" w:rsidP="00492407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CE1312" w:rsidRDefault="00CE1312" w:rsidP="00492407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CE1312" w:rsidRPr="00027603" w:rsidRDefault="00CE1312" w:rsidP="00492407">
      <w:pPr>
        <w:ind w:firstLine="482"/>
        <w:rPr>
          <w:rFonts w:ascii="楷体" w:eastAsia="楷体" w:hAnsi="楷体"/>
          <w:b/>
          <w:bCs/>
          <w:szCs w:val="24"/>
        </w:rPr>
      </w:pPr>
      <w:r w:rsidRPr="00027603">
        <w:rPr>
          <w:rFonts w:ascii="楷体" w:eastAsia="楷体" w:hAnsi="楷体" w:hint="eastAsia"/>
          <w:b/>
          <w:bCs/>
          <w:szCs w:val="24"/>
        </w:rPr>
        <w:t>以下题目标号前注明</w:t>
      </w:r>
      <w:r w:rsidRPr="00027603">
        <w:rPr>
          <w:rFonts w:ascii="楷体" w:eastAsia="楷体" w:hAnsi="楷体"/>
          <w:b/>
          <w:bCs/>
          <w:szCs w:val="24"/>
        </w:rPr>
        <w:t>*</w:t>
      </w:r>
      <w:r w:rsidRPr="00027603">
        <w:rPr>
          <w:rFonts w:ascii="楷体" w:eastAsia="楷体" w:hAnsi="楷体" w:hint="eastAsia"/>
          <w:b/>
          <w:bCs/>
          <w:szCs w:val="24"/>
        </w:rPr>
        <w:t>号表示本题参考了互联网资料，题目标号为红色表示本题是与同学研究后的结论，其余未注明题目均为翻阅课件、课堂笔记和教材后独立思考的结果。特此声明。</w:t>
      </w:r>
    </w:p>
    <w:p w:rsidR="00CE1312" w:rsidRPr="00D85302" w:rsidRDefault="00CE1312" w:rsidP="00492407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CE1312" w:rsidRPr="00D85302" w:rsidRDefault="00CE1312" w:rsidP="00492407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CE1312" w:rsidRPr="00D85302" w:rsidRDefault="00CE1312" w:rsidP="00492407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CE1312" w:rsidRDefault="00CE1312" w:rsidP="00492407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</w:t>
      </w:r>
      <w:r w:rsidRPr="00D85302">
        <w:rPr>
          <w:rFonts w:ascii="楷体" w:eastAsia="楷体" w:hAnsi="楷体" w:hint="eastAsia"/>
          <w:b/>
        </w:rPr>
        <w:t>和图片的文字注释信息，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CE1312" w:rsidRPr="00D85302" w:rsidRDefault="00CE1312" w:rsidP="00492407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CE1312" w:rsidRDefault="00CE1312" w:rsidP="006F4A07">
      <w:pPr>
        <w:ind w:firstLineChars="2600" w:firstLine="7308"/>
      </w:pPr>
      <w:r w:rsidRPr="00D8530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CE1312" w:rsidRPr="006F4A07" w:rsidRDefault="00CE1312" w:rsidP="006F4A07">
      <w:pPr>
        <w:ind w:firstLineChars="0" w:firstLine="0"/>
        <w:jc w:val="center"/>
        <w:outlineLvl w:val="0"/>
        <w:rPr>
          <w:rFonts w:ascii="黑体" w:eastAsia="黑体" w:hAnsi="黑体"/>
          <w:b/>
          <w:sz w:val="32"/>
          <w:szCs w:val="32"/>
        </w:rPr>
      </w:pPr>
      <w:r w:rsidRPr="006F4A07">
        <w:rPr>
          <w:rFonts w:ascii="黑体" w:eastAsia="黑体" w:hAnsi="黑体" w:hint="eastAsia"/>
          <w:b/>
          <w:sz w:val="32"/>
          <w:szCs w:val="32"/>
        </w:rPr>
        <w:t>目录</w:t>
      </w:r>
    </w:p>
    <w:p w:rsidR="00CE1312" w:rsidRPr="006F4A07" w:rsidRDefault="00CE1312" w:rsidP="006F4A07">
      <w:pPr>
        <w:pStyle w:val="TOC1"/>
        <w:ind w:firstLine="482"/>
        <w:jc w:val="both"/>
        <w:rPr>
          <w:rFonts w:ascii="微软雅黑" w:eastAsia="微软雅黑" w:hAnsi="微软雅黑"/>
          <w:b w:val="0"/>
          <w:noProof/>
          <w:color w:val="0000FF"/>
          <w:sz w:val="32"/>
          <w:szCs w:val="32"/>
          <w:u w:val="single"/>
        </w:rPr>
      </w:pPr>
      <w:r>
        <w:rPr>
          <w:noProof/>
        </w:rPr>
        <w:pict>
          <v:shape id="图片 1" o:spid="_x0000_s1026" type="#_x0000_t75" style="position:absolute;left:0;text-align:left;margin-left:131.25pt;margin-top:18.45pt;width:183.75pt;height:183.75pt;z-index:-251658240;visibility:visible">
            <v:imagedata r:id="rId7" o:title=""/>
          </v:shape>
        </w:pict>
      </w:r>
      <w:r w:rsidRPr="006F4A07">
        <w:fldChar w:fldCharType="begin"/>
      </w:r>
      <w:r w:rsidRPr="006F4A07">
        <w:instrText xml:space="preserve"> TOC \o "1-3" \h \z \u </w:instrText>
      </w:r>
      <w:r w:rsidRPr="006F4A07">
        <w:fldChar w:fldCharType="separate"/>
      </w:r>
      <w:hyperlink w:anchor="_Toc497991432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1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_Toc497991432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2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3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2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_Toc497991433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2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4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3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_Toc497991434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2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5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4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_Toc497991435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3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6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5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_Toc497991436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5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7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6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_Toc497991437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6</w:t>
        </w:r>
        <w:r w:rsidRPr="006F4A07">
          <w:rPr>
            <w:noProof/>
            <w:webHidden/>
          </w:rPr>
          <w:fldChar w:fldCharType="end"/>
        </w:r>
      </w:hyperlink>
    </w:p>
    <w:p w:rsidR="00CE1312" w:rsidRPr="006F4A07" w:rsidRDefault="00CE1312" w:rsidP="006F4A07">
      <w:pPr>
        <w:pStyle w:val="TOC1"/>
        <w:ind w:firstLine="480"/>
        <w:jc w:val="both"/>
        <w:rPr>
          <w:noProof/>
          <w:sz w:val="21"/>
          <w:szCs w:val="24"/>
        </w:rPr>
      </w:pPr>
      <w:hyperlink w:anchor="_Toc497991438" w:history="1"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第</w:t>
        </w:r>
        <w:r w:rsidRPr="006F4A07">
          <w:rPr>
            <w:rStyle w:val="Hyperlink"/>
            <w:rFonts w:ascii="微软雅黑" w:eastAsia="微软雅黑" w:hAnsi="微软雅黑"/>
            <w:b w:val="0"/>
            <w:noProof/>
          </w:rPr>
          <w:t>7</w:t>
        </w:r>
        <w:r w:rsidRPr="006F4A07">
          <w:rPr>
            <w:rStyle w:val="Hyperlink"/>
            <w:rFonts w:ascii="微软雅黑" w:eastAsia="微软雅黑" w:hAnsi="微软雅黑" w:hint="eastAsia"/>
            <w:b w:val="0"/>
            <w:noProof/>
          </w:rPr>
          <w:t>题</w:t>
        </w:r>
        <w:r w:rsidRPr="006F4A07">
          <w:rPr>
            <w:noProof/>
            <w:webHidden/>
          </w:rPr>
          <w:tab/>
        </w:r>
        <w:r w:rsidRPr="006F4A07">
          <w:rPr>
            <w:noProof/>
            <w:webHidden/>
          </w:rPr>
          <w:fldChar w:fldCharType="begin"/>
        </w:r>
        <w:r w:rsidRPr="006F4A07">
          <w:rPr>
            <w:noProof/>
            <w:webHidden/>
          </w:rPr>
          <w:instrText xml:space="preserve"> PAGEREF _Toc497991438 \h </w:instrText>
        </w:r>
        <w:r w:rsidRPr="006F4A07">
          <w:rPr>
            <w:noProof/>
          </w:rPr>
        </w:r>
        <w:r w:rsidRPr="006F4A07">
          <w:rPr>
            <w:noProof/>
            <w:webHidden/>
          </w:rPr>
          <w:fldChar w:fldCharType="separate"/>
        </w:r>
        <w:r w:rsidRPr="006F4A07">
          <w:rPr>
            <w:noProof/>
            <w:webHidden/>
          </w:rPr>
          <w:t>7</w:t>
        </w:r>
        <w:r w:rsidRPr="006F4A07">
          <w:rPr>
            <w:noProof/>
            <w:webHidden/>
          </w:rPr>
          <w:fldChar w:fldCharType="end"/>
        </w:r>
      </w:hyperlink>
    </w:p>
    <w:p w:rsidR="00CE1312" w:rsidRDefault="00CE1312" w:rsidP="006F4A07">
      <w:pPr>
        <w:ind w:firstLine="480"/>
      </w:pPr>
      <w:r w:rsidRPr="006F4A07">
        <w:fldChar w:fldCharType="end"/>
      </w:r>
    </w:p>
    <w:p w:rsidR="00CE1312" w:rsidRDefault="00CE1312" w:rsidP="00C3314B">
      <w:pPr>
        <w:ind w:firstLine="482"/>
        <w:outlineLvl w:val="0"/>
        <w:rPr>
          <w:b/>
        </w:rPr>
      </w:pPr>
      <w:bookmarkStart w:id="2" w:name="_Toc497990955"/>
      <w:bookmarkStart w:id="3" w:name="_Toc497991432"/>
    </w:p>
    <w:p w:rsidR="00CE1312" w:rsidRDefault="00CE1312" w:rsidP="006F4A07">
      <w:pPr>
        <w:ind w:firstLine="643"/>
        <w:outlineLvl w:val="0"/>
        <w:rPr>
          <w:rFonts w:ascii="黑体" w:eastAsia="黑体" w:hAnsi="黑体"/>
          <w:b/>
          <w:sz w:val="32"/>
          <w:szCs w:val="32"/>
        </w:rPr>
      </w:pPr>
    </w:p>
    <w:p w:rsidR="00CE1312" w:rsidRPr="00B80348" w:rsidRDefault="00CE1312" w:rsidP="006F4A07">
      <w:pPr>
        <w:ind w:firstLine="482"/>
        <w:outlineLvl w:val="0"/>
        <w:rPr>
          <w:b/>
        </w:rPr>
      </w:pPr>
      <w:r w:rsidRPr="00B80348">
        <w:rPr>
          <w:b/>
        </w:rPr>
        <w:t>1. (a) 8’b0010_0011</w:t>
      </w:r>
      <w:bookmarkEnd w:id="2"/>
      <w:bookmarkEnd w:id="3"/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(b) 0x15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(c) signed 8’b1101_1101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(d) 132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(e) Yes.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(f) 0xff88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>(g) 00012350 00012344</w:t>
      </w:r>
    </w:p>
    <w:p w:rsidR="00CE1312" w:rsidRDefault="00CE1312" w:rsidP="003C7292">
      <w:pPr>
        <w:ind w:firstLineChars="300" w:firstLine="720"/>
      </w:pPr>
      <w:r>
        <w:t xml:space="preserve">   </w:t>
      </w:r>
      <w:r w:rsidRPr="00B80348">
        <w:rPr>
          <w:rFonts w:ascii="楷体" w:eastAsia="楷体" w:hAnsi="楷体" w:hint="eastAsia"/>
          <w:b/>
        </w:rPr>
        <w:t>将以寄存器</w:t>
      </w:r>
      <w:r>
        <w:t>$a0</w:t>
      </w:r>
      <w:r w:rsidRPr="00B80348">
        <w:rPr>
          <w:rFonts w:ascii="楷体" w:eastAsia="楷体" w:hAnsi="楷体" w:hint="eastAsia"/>
          <w:b/>
        </w:rPr>
        <w:t>中的值为地址的内存中的数据，载入寄存器</w:t>
      </w:r>
      <w:r>
        <w:t>$t0</w:t>
      </w:r>
      <w:r w:rsidRPr="00B80348">
        <w:rPr>
          <w:rFonts w:ascii="楷体" w:eastAsia="楷体" w:hAnsi="楷体" w:hint="eastAsia"/>
          <w:b/>
        </w:rPr>
        <w:t>中</w:t>
      </w:r>
    </w:p>
    <w:p w:rsidR="00CE1312" w:rsidRPr="00B80348" w:rsidRDefault="00CE1312" w:rsidP="003C7292">
      <w:pPr>
        <w:ind w:firstLineChars="300" w:firstLine="720"/>
        <w:rPr>
          <w:b/>
        </w:rPr>
      </w:pPr>
      <w:r>
        <w:t xml:space="preserve">   </w:t>
      </w:r>
      <w:r w:rsidRPr="00B80348">
        <w:rPr>
          <w:b/>
        </w:rPr>
        <w:t xml:space="preserve">$a0 </w:t>
      </w:r>
      <w:r w:rsidRPr="00B80348">
        <w:rPr>
          <w:rFonts w:hint="eastAsia"/>
          <w:b/>
        </w:rPr>
        <w:t>←</w:t>
      </w:r>
      <w:r w:rsidRPr="00B80348">
        <w:rPr>
          <w:b/>
        </w:rPr>
        <w:t xml:space="preserve"> $a0 + 4</w:t>
      </w:r>
    </w:p>
    <w:p w:rsidR="00CE1312" w:rsidRPr="00B80348" w:rsidRDefault="00CE1312" w:rsidP="00B80348">
      <w:pPr>
        <w:ind w:firstLineChars="300" w:firstLine="723"/>
        <w:rPr>
          <w:b/>
        </w:rPr>
      </w:pPr>
      <w:r w:rsidRPr="00B80348">
        <w:rPr>
          <w:b/>
        </w:rPr>
        <w:t xml:space="preserve">   $t1 </w:t>
      </w:r>
      <w:r w:rsidRPr="00B80348">
        <w:rPr>
          <w:rFonts w:hint="eastAsia"/>
          <w:b/>
        </w:rPr>
        <w:t>←</w:t>
      </w:r>
      <w:r w:rsidRPr="00B80348">
        <w:rPr>
          <w:b/>
        </w:rPr>
        <w:t xml:space="preserve"> $t0 + 1</w:t>
      </w:r>
    </w:p>
    <w:p w:rsidR="00CE1312" w:rsidRPr="00B80348" w:rsidRDefault="00CE1312" w:rsidP="003C7292">
      <w:pPr>
        <w:ind w:firstLineChars="300" w:firstLine="720"/>
        <w:rPr>
          <w:rFonts w:ascii="楷体" w:eastAsia="楷体" w:hAnsi="楷体"/>
          <w:b/>
        </w:rPr>
      </w:pPr>
      <w:r>
        <w:t xml:space="preserve">   </w:t>
      </w:r>
      <w:r w:rsidRPr="00B80348">
        <w:rPr>
          <w:rFonts w:ascii="楷体" w:eastAsia="楷体" w:hAnsi="楷体" w:hint="eastAsia"/>
          <w:b/>
        </w:rPr>
        <w:t>若</w:t>
      </w:r>
      <w:r w:rsidRPr="00B80348">
        <w:rPr>
          <w:rFonts w:ascii="楷体" w:eastAsia="楷体" w:hAnsi="楷体"/>
          <w:b/>
        </w:rPr>
        <w:t xml:space="preserve"> </w:t>
      </w:r>
      <w:r>
        <w:t xml:space="preserve">$t1 </w:t>
      </w:r>
      <w:r w:rsidRPr="00B80348">
        <w:rPr>
          <w:rFonts w:ascii="楷体" w:eastAsia="楷体" w:hAnsi="楷体" w:hint="eastAsia"/>
          <w:b/>
        </w:rPr>
        <w:t>的值为</w:t>
      </w:r>
      <w:r>
        <w:t>0</w:t>
      </w:r>
      <w:r w:rsidRPr="00B80348">
        <w:rPr>
          <w:rFonts w:ascii="楷体" w:eastAsia="楷体" w:hAnsi="楷体" w:hint="eastAsia"/>
          <w:b/>
        </w:rPr>
        <w:t>，则跳转到</w:t>
      </w:r>
      <w:r>
        <w:t>loop</w:t>
      </w:r>
      <w:r w:rsidRPr="00B80348">
        <w:rPr>
          <w:rFonts w:ascii="楷体" w:eastAsia="楷体" w:hAnsi="楷体" w:hint="eastAsia"/>
          <w:b/>
        </w:rPr>
        <w:t>标签下的那条指令</w:t>
      </w:r>
    </w:p>
    <w:p w:rsidR="00CE1312" w:rsidRPr="00B80348" w:rsidRDefault="00CE1312" w:rsidP="00C3314B">
      <w:pPr>
        <w:ind w:firstLineChars="83" w:firstLine="199"/>
        <w:outlineLvl w:val="0"/>
        <w:rPr>
          <w:b/>
        </w:rPr>
      </w:pPr>
      <w:r>
        <w:t xml:space="preserve">   </w:t>
      </w:r>
      <w:bookmarkStart w:id="4" w:name="_Toc497990956"/>
      <w:bookmarkStart w:id="5" w:name="_Toc497991433"/>
      <w:r w:rsidRPr="00B80348">
        <w:rPr>
          <w:b/>
        </w:rPr>
        <w:t>2. 00082021</w:t>
      </w:r>
      <w:bookmarkEnd w:id="4"/>
      <w:bookmarkEnd w:id="5"/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34020004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0000000c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2108ffff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1500fffb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32f0ffc0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01f02025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a2c40004</w:t>
      </w:r>
    </w:p>
    <w:p w:rsidR="00CE1312" w:rsidRPr="00B80348" w:rsidRDefault="00CE1312" w:rsidP="00B80348">
      <w:pPr>
        <w:ind w:firstLineChars="332" w:firstLine="800"/>
        <w:rPr>
          <w:b/>
        </w:rPr>
      </w:pPr>
      <w:r w:rsidRPr="00B80348">
        <w:rPr>
          <w:b/>
        </w:rPr>
        <w:t>0017b902</w:t>
      </w:r>
    </w:p>
    <w:p w:rsidR="00CE1312" w:rsidRDefault="00CE1312" w:rsidP="00C3314B">
      <w:pPr>
        <w:ind w:firstLineChars="83" w:firstLine="199"/>
        <w:outlineLvl w:val="0"/>
      </w:pPr>
      <w:bookmarkStart w:id="6" w:name="_Toc497990957"/>
      <w:bookmarkStart w:id="7" w:name="_Toc497991434"/>
      <w:r>
        <w:rPr>
          <w:noProof/>
        </w:rPr>
        <w:pict>
          <v:shape id="_x0000_s1027" type="#_x0000_t75" style="position:absolute;left:0;text-align:left;margin-left:26.25pt;margin-top:30.6pt;width:386.75pt;height:187.2pt;z-index:251659264">
            <v:imagedata r:id="rId15" o:title=""/>
            <w10:wrap type="topAndBottom"/>
          </v:shape>
        </w:pict>
      </w:r>
      <w:r>
        <w:t xml:space="preserve">   </w:t>
      </w:r>
      <w:r w:rsidRPr="00B80348">
        <w:rPr>
          <w:b/>
        </w:rPr>
        <w:t>3</w:t>
      </w:r>
      <w:r w:rsidRPr="00B80348">
        <w:rPr>
          <w:rFonts w:hint="eastAsia"/>
          <w:b/>
        </w:rPr>
        <w:t>．</w:t>
      </w:r>
      <w:r w:rsidRPr="00B80348">
        <w:rPr>
          <w:rFonts w:ascii="楷体" w:eastAsia="楷体" w:hAnsi="楷体" w:hint="eastAsia"/>
          <w:b/>
        </w:rPr>
        <w:t>代码运行结果（为方便表述，将内存规模缩小至</w:t>
      </w:r>
      <w:r w:rsidRPr="00B80348">
        <w:rPr>
          <w:rFonts w:ascii="楷体" w:eastAsia="楷体" w:hAnsi="楷体"/>
          <w:b/>
        </w:rPr>
        <w:t>5</w:t>
      </w:r>
      <w:r w:rsidRPr="00B80348">
        <w:rPr>
          <w:rFonts w:ascii="楷体" w:eastAsia="楷体" w:hAnsi="楷体" w:hint="eastAsia"/>
          <w:b/>
        </w:rPr>
        <w:t>字）</w:t>
      </w:r>
      <w:bookmarkEnd w:id="6"/>
      <w:bookmarkEnd w:id="7"/>
    </w:p>
    <w:p w:rsidR="00CE1312" w:rsidRPr="00B80348" w:rsidRDefault="00CE1312" w:rsidP="00484A4C">
      <w:pPr>
        <w:ind w:firstLineChars="83" w:firstLine="199"/>
        <w:rPr>
          <w:rFonts w:ascii="楷体" w:eastAsia="楷体" w:hAnsi="楷体"/>
          <w:b/>
        </w:rPr>
      </w:pPr>
      <w:r>
        <w:t xml:space="preserve">  </w:t>
      </w:r>
      <w:r w:rsidRPr="00B80348">
        <w:rPr>
          <w:rFonts w:ascii="楷体" w:eastAsia="楷体" w:hAnsi="楷体"/>
          <w:b/>
        </w:rPr>
        <w:t xml:space="preserve">    </w:t>
      </w:r>
      <w:r w:rsidRPr="00B80348">
        <w:rPr>
          <w:rFonts w:ascii="楷体" w:eastAsia="楷体" w:hAnsi="楷体" w:hint="eastAsia"/>
          <w:b/>
        </w:rPr>
        <w:t>代码片段：</w:t>
      </w:r>
    </w:p>
    <w:p w:rsidR="00CE1312" w:rsidRDefault="00CE1312" w:rsidP="00484A4C">
      <w:pPr>
        <w:ind w:firstLineChars="83" w:firstLine="199"/>
      </w:pPr>
      <w:r>
        <w:pict>
          <v:shape id="_x0000_i1027" type="#_x0000_t75" style="width:399pt;height:282pt">
            <v:imagedata r:id="rId16" o:title=""/>
          </v:shape>
        </w:pict>
      </w:r>
    </w:p>
    <w:p w:rsidR="00CE1312" w:rsidRDefault="00CE1312" w:rsidP="00484A4C">
      <w:pPr>
        <w:ind w:firstLineChars="83" w:firstLine="199"/>
      </w:pPr>
      <w:r>
        <w:pict>
          <v:shape id="_x0000_i1028" type="#_x0000_t75" style="width:381.75pt;height:331.5pt">
            <v:imagedata r:id="rId17" o:title=""/>
          </v:shape>
        </w:pict>
      </w:r>
    </w:p>
    <w:p w:rsidR="00CE1312" w:rsidRDefault="00CE1312" w:rsidP="00C3314B">
      <w:pPr>
        <w:ind w:firstLineChars="83"/>
        <w:outlineLvl w:val="0"/>
      </w:pPr>
      <w:bookmarkStart w:id="8" w:name="_Toc497990958"/>
      <w:bookmarkStart w:id="9" w:name="_Toc497991435"/>
      <w:r>
        <w:rPr>
          <w:b/>
        </w:rPr>
        <w:t>4.</w:t>
      </w:r>
      <w:r w:rsidRPr="00B80348">
        <w:rPr>
          <w:rFonts w:ascii="楷体" w:eastAsia="楷体" w:hAnsi="楷体"/>
          <w:b/>
        </w:rPr>
        <w:t xml:space="preserve"> </w:t>
      </w:r>
      <w:r w:rsidRPr="00B80348">
        <w:rPr>
          <w:rFonts w:ascii="楷体" w:eastAsia="楷体" w:hAnsi="楷体" w:hint="eastAsia"/>
          <w:b/>
        </w:rPr>
        <w:t>代码运行结果（为方便表述，将内存规模缩小至</w:t>
      </w:r>
      <w:r w:rsidRPr="00B80348">
        <w:rPr>
          <w:rFonts w:ascii="楷体" w:eastAsia="楷体" w:hAnsi="楷体"/>
          <w:b/>
        </w:rPr>
        <w:t>5</w:t>
      </w:r>
      <w:r w:rsidRPr="00B80348">
        <w:rPr>
          <w:rFonts w:ascii="楷体" w:eastAsia="楷体" w:hAnsi="楷体" w:hint="eastAsia"/>
          <w:b/>
        </w:rPr>
        <w:t>字）</w:t>
      </w:r>
      <w:bookmarkEnd w:id="8"/>
      <w:bookmarkEnd w:id="9"/>
    </w:p>
    <w:p w:rsidR="00CE1312" w:rsidRDefault="00CE1312" w:rsidP="00B80348">
      <w:pPr>
        <w:ind w:firstLineChars="83" w:firstLine="199"/>
        <w:rPr>
          <w:rFonts w:ascii="楷体" w:eastAsia="楷体" w:hAnsi="楷体"/>
          <w:b/>
        </w:rPr>
      </w:pPr>
      <w:r>
        <w:rPr>
          <w:noProof/>
        </w:rPr>
        <w:pict>
          <v:shape id="_x0000_s1028" type="#_x0000_t75" style="position:absolute;left:0;text-align:left;margin-left:5.25pt;margin-top:7.2pt;width:435.75pt;height:202.8pt;z-index:251660288">
            <v:imagedata r:id="rId18" o:title=""/>
            <w10:wrap type="topAndBottom"/>
          </v:shape>
        </w:pict>
      </w:r>
      <w:r w:rsidRPr="00B80348">
        <w:rPr>
          <w:rFonts w:ascii="楷体" w:eastAsia="楷体" w:hAnsi="楷体" w:hint="eastAsia"/>
          <w:b/>
        </w:rPr>
        <w:t>代码片段</w:t>
      </w:r>
      <w:r>
        <w:rPr>
          <w:rFonts w:ascii="楷体" w:eastAsia="楷体" w:hAnsi="楷体" w:hint="eastAsia"/>
          <w:b/>
        </w:rPr>
        <w:t>：</w:t>
      </w:r>
    </w:p>
    <w:p w:rsidR="00CE1312" w:rsidRDefault="00CE1312" w:rsidP="00B80348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29" type="#_x0000_t75" style="width:289.5pt;height:255.75pt">
            <v:imagedata r:id="rId19" o:title=""/>
          </v:shape>
        </w:pict>
      </w:r>
    </w:p>
    <w:p w:rsidR="00CE1312" w:rsidRDefault="00CE1312" w:rsidP="00B80348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0" type="#_x0000_t75" style="width:345.75pt;height:192pt">
            <v:imagedata r:id="rId20" o:title=""/>
          </v:shape>
        </w:pict>
      </w:r>
    </w:p>
    <w:p w:rsidR="00CE1312" w:rsidRDefault="00CE1312" w:rsidP="006F4A07">
      <w:pPr>
        <w:ind w:firstLineChars="83"/>
        <w:outlineLvl w:val="0"/>
        <w:rPr>
          <w:rFonts w:ascii="楷体" w:eastAsia="楷体" w:hAnsi="楷体"/>
          <w:b/>
        </w:rPr>
      </w:pPr>
      <w:bookmarkStart w:id="10" w:name="_Toc497991436"/>
      <w:r>
        <w:rPr>
          <w:rFonts w:ascii="楷体" w:eastAsia="楷体" w:hAnsi="楷体"/>
          <w:b/>
        </w:rPr>
        <w:t>5.</w:t>
      </w:r>
      <w:r>
        <w:rPr>
          <w:rFonts w:ascii="楷体" w:eastAsia="楷体" w:hAnsi="楷体" w:hint="eastAsia"/>
          <w:b/>
        </w:rPr>
        <w:t>代码运行结果：</w:t>
      </w:r>
      <w:bookmarkEnd w:id="10"/>
    </w:p>
    <w:p w:rsidR="00CE1312" w:rsidRDefault="00CE1312" w:rsidP="00B20F5C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1" type="#_x0000_t75" style="width:225pt;height:124.5pt">
            <v:imagedata r:id="rId21" o:title=""/>
          </v:shape>
        </w:pict>
      </w:r>
    </w:p>
    <w:p w:rsidR="00CE1312" w:rsidRDefault="00CE1312" w:rsidP="00B20F5C">
      <w:pPr>
        <w:ind w:firstLineChars="83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代码片段：</w:t>
      </w:r>
    </w:p>
    <w:p w:rsidR="00CE1312" w:rsidRDefault="00CE1312" w:rsidP="00FB7F55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2" type="#_x0000_t75" style="width:341.25pt;height:355.5pt">
            <v:imagedata r:id="rId22" o:title=""/>
          </v:shape>
        </w:pict>
      </w:r>
    </w:p>
    <w:p w:rsidR="00CE1312" w:rsidRDefault="00CE1312" w:rsidP="00FB7F55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3" type="#_x0000_t75" style="width:328.5pt;height:145.5pt">
            <v:imagedata r:id="rId23" o:title=""/>
          </v:shape>
        </w:pict>
      </w:r>
    </w:p>
    <w:p w:rsidR="00CE1312" w:rsidRDefault="00CE1312" w:rsidP="00C3314B">
      <w:pPr>
        <w:ind w:firstLineChars="83" w:firstLine="199"/>
        <w:outlineLvl w:val="0"/>
        <w:rPr>
          <w:rFonts w:ascii="楷体" w:eastAsia="楷体" w:hAnsi="楷体"/>
          <w:b/>
        </w:rPr>
      </w:pPr>
      <w:bookmarkStart w:id="11" w:name="_Toc497990959"/>
      <w:bookmarkStart w:id="12" w:name="_Toc497991437"/>
      <w:r>
        <w:rPr>
          <w:noProof/>
        </w:rPr>
        <w:pict>
          <v:shape id="_x0000_s1029" type="#_x0000_t75" style="position:absolute;left:0;text-align:left;margin-left:5.25pt;margin-top:30.6pt;width:446.25pt;height:174.95pt;z-index:251661312">
            <v:imagedata r:id="rId24" o:title=""/>
            <w10:wrap type="topAndBottom"/>
          </v:shape>
        </w:pict>
      </w:r>
      <w:r>
        <w:rPr>
          <w:rFonts w:ascii="楷体" w:eastAsia="楷体" w:hAnsi="楷体"/>
          <w:b/>
        </w:rPr>
        <w:t>6.</w:t>
      </w:r>
      <w:r w:rsidRPr="00B20F5C">
        <w:rPr>
          <w:rFonts w:ascii="楷体" w:eastAsia="楷体" w:hAnsi="楷体"/>
          <w:b/>
        </w:rPr>
        <w:t xml:space="preserve"> </w:t>
      </w:r>
      <w:r w:rsidRPr="00B80348">
        <w:rPr>
          <w:rFonts w:ascii="楷体" w:eastAsia="楷体" w:hAnsi="楷体" w:hint="eastAsia"/>
          <w:b/>
        </w:rPr>
        <w:t>代码运行结果</w:t>
      </w:r>
      <w:r>
        <w:rPr>
          <w:rFonts w:ascii="楷体" w:eastAsia="楷体" w:hAnsi="楷体" w:hint="eastAsia"/>
          <w:b/>
        </w:rPr>
        <w:t>：（由于题目表述不完备，此处数组缺省为</w:t>
      </w:r>
      <w:r>
        <w:rPr>
          <w:rFonts w:ascii="楷体" w:eastAsia="楷体" w:hAnsi="楷体"/>
          <w:b/>
        </w:rPr>
        <w:t>4000 Byte,</w:t>
      </w:r>
      <w:r>
        <w:rPr>
          <w:rFonts w:ascii="楷体" w:eastAsia="楷体" w:hAnsi="楷体" w:hint="eastAsia"/>
          <w:b/>
        </w:rPr>
        <w:t>测试</w:t>
      </w:r>
      <w:r>
        <w:rPr>
          <w:rFonts w:ascii="楷体" w:eastAsia="楷体" w:hAnsi="楷体"/>
          <w:b/>
        </w:rPr>
        <w:t>N=30</w:t>
      </w:r>
      <w:r>
        <w:rPr>
          <w:rFonts w:ascii="楷体" w:eastAsia="楷体" w:hAnsi="楷体" w:hint="eastAsia"/>
          <w:b/>
        </w:rPr>
        <w:t>）</w:t>
      </w:r>
      <w:bookmarkEnd w:id="11"/>
      <w:bookmarkEnd w:id="12"/>
    </w:p>
    <w:p w:rsidR="00CE1312" w:rsidRDefault="00CE1312" w:rsidP="00DE090B">
      <w:pPr>
        <w:ind w:firstLineChars="83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 xml:space="preserve">   </w:t>
      </w:r>
      <w:r>
        <w:rPr>
          <w:rFonts w:ascii="楷体" w:eastAsia="楷体" w:hAnsi="楷体" w:hint="eastAsia"/>
          <w:b/>
        </w:rPr>
        <w:t>代码片段：</w:t>
      </w:r>
    </w:p>
    <w:p w:rsidR="00CE1312" w:rsidRDefault="00CE1312" w:rsidP="00DE090B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4" type="#_x0000_t75" style="width:225.75pt;height:175.5pt">
            <v:imagedata r:id="rId25" o:title=""/>
          </v:shape>
        </w:pict>
      </w:r>
    </w:p>
    <w:p w:rsidR="00CE1312" w:rsidRDefault="00CE1312" w:rsidP="00DE090B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5" type="#_x0000_t75" style="width:232.5pt;height:267pt">
            <v:imagedata r:id="rId26" o:title=""/>
          </v:shape>
        </w:pict>
      </w:r>
    </w:p>
    <w:p w:rsidR="00CE1312" w:rsidRDefault="00CE1312" w:rsidP="00C3314B">
      <w:pPr>
        <w:ind w:firstLineChars="83"/>
        <w:outlineLvl w:val="0"/>
        <w:rPr>
          <w:rFonts w:ascii="楷体" w:eastAsia="楷体" w:hAnsi="楷体"/>
          <w:b/>
        </w:rPr>
      </w:pPr>
      <w:bookmarkStart w:id="13" w:name="_Toc497990960"/>
      <w:bookmarkStart w:id="14" w:name="_Toc497991438"/>
      <w:r>
        <w:rPr>
          <w:rFonts w:ascii="楷体" w:eastAsia="楷体" w:hAnsi="楷体"/>
          <w:b/>
        </w:rPr>
        <w:t>7.</w:t>
      </w:r>
      <w:r w:rsidRPr="00B20F5C">
        <w:rPr>
          <w:rFonts w:ascii="楷体" w:eastAsia="楷体" w:hAnsi="楷体"/>
          <w:b/>
        </w:rPr>
        <w:t xml:space="preserve"> </w:t>
      </w:r>
      <w:r w:rsidRPr="00B80348">
        <w:rPr>
          <w:rFonts w:ascii="楷体" w:eastAsia="楷体" w:hAnsi="楷体" w:hint="eastAsia"/>
          <w:b/>
        </w:rPr>
        <w:t>代码运行结果</w:t>
      </w:r>
      <w:r>
        <w:rPr>
          <w:rFonts w:ascii="楷体" w:eastAsia="楷体" w:hAnsi="楷体" w:hint="eastAsia"/>
          <w:b/>
        </w:rPr>
        <w:t>：</w:t>
      </w:r>
      <w:bookmarkEnd w:id="13"/>
      <w:bookmarkEnd w:id="14"/>
    </w:p>
    <w:p w:rsidR="00CE1312" w:rsidRPr="00DE090B" w:rsidRDefault="00CE1312" w:rsidP="00C3314B">
      <w:pPr>
        <w:ind w:firstLineChars="83" w:firstLine="199"/>
        <w:rPr>
          <w:rFonts w:ascii="楷体" w:eastAsia="楷体" w:hAnsi="楷体"/>
          <w:b/>
        </w:rPr>
      </w:pPr>
      <w:r>
        <w:rPr>
          <w:noProof/>
        </w:rPr>
        <w:pict>
          <v:shape id="_x0000_s1030" type="#_x0000_t75" style="position:absolute;left:0;text-align:left;margin-left:10.5pt;margin-top:210pt;width:430.5pt;height:171.6pt;z-index:251662336">
            <v:imagedata r:id="rId27" o:title=""/>
            <w10:wrap type="square"/>
          </v:shape>
        </w:pict>
      </w:r>
      <w:r w:rsidRPr="00E33E43">
        <w:rPr>
          <w:rFonts w:ascii="楷体" w:eastAsia="楷体" w:hAnsi="楷体"/>
          <w:b/>
        </w:rPr>
        <w:pict>
          <v:shape id="_x0000_i1036" type="#_x0000_t75" style="width:429.75pt;height:195pt">
            <v:imagedata r:id="rId28" o:title=""/>
          </v:shape>
        </w:pict>
      </w:r>
      <w:r w:rsidRPr="00DE090B">
        <w:rPr>
          <w:rFonts w:eastAsia="Times New Roman"/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 w:firstLine="199"/>
        <w:rPr>
          <w:rFonts w:ascii="楷体" w:eastAsia="楷体" w:hAnsi="楷体"/>
          <w:b/>
        </w:rPr>
      </w:pPr>
      <w:r>
        <w:rPr>
          <w:noProof/>
        </w:rPr>
        <w:pict>
          <v:shape id="_x0000_s1031" type="#_x0000_t75" style="position:absolute;left:0;text-align:left;margin-left:10.5pt;margin-top:31.2pt;width:324.75pt;height:229.5pt;z-index:251663360">
            <v:imagedata r:id="rId29" o:title=""/>
            <w10:wrap type="topAndBottom"/>
          </v:shape>
        </w:pict>
      </w:r>
      <w:r>
        <w:rPr>
          <w:rFonts w:ascii="楷体" w:eastAsia="楷体" w:hAnsi="楷体" w:hint="eastAsia"/>
          <w:b/>
        </w:rPr>
        <w:t>代码片段：</w:t>
      </w: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  <w:r w:rsidRPr="00E33E43">
        <w:rPr>
          <w:rFonts w:ascii="楷体" w:eastAsia="楷体" w:hAnsi="楷体"/>
          <w:b/>
        </w:rPr>
        <w:pict>
          <v:shape id="_x0000_i1037" type="#_x0000_t75" style="width:341.25pt;height:435.75pt">
            <v:imagedata r:id="rId30" o:title=""/>
          </v:shape>
        </w:pict>
      </w: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Default="00CE1312" w:rsidP="00C3314B">
      <w:pPr>
        <w:ind w:firstLineChars="83"/>
        <w:rPr>
          <w:rFonts w:ascii="楷体" w:eastAsia="楷体" w:hAnsi="楷体"/>
          <w:b/>
        </w:rPr>
      </w:pPr>
    </w:p>
    <w:p w:rsidR="00CE1312" w:rsidRPr="00C3314B" w:rsidRDefault="00CE1312" w:rsidP="00C3314B">
      <w:pPr>
        <w:ind w:firstLineChars="83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*</w:t>
      </w:r>
      <w:r>
        <w:rPr>
          <w:rFonts w:ascii="楷体" w:eastAsia="楷体" w:hAnsi="楷体" w:hint="eastAsia"/>
          <w:b/>
        </w:rPr>
        <w:t>后记：所有编程题源代码已打包至文件夹，请老师注意查收，谢谢！</w:t>
      </w:r>
    </w:p>
    <w:sectPr w:rsidR="00CE1312" w:rsidRPr="00C3314B" w:rsidSect="009D26D6">
      <w:headerReference w:type="default" r:id="rId31"/>
      <w:footerReference w:type="default" r:id="rId32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312" w:rsidRDefault="00CE1312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CE1312" w:rsidRDefault="00CE1312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Default="00CE1312" w:rsidP="00CB6980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Pr="005E23C5" w:rsidRDefault="00CE1312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Default="00CE1312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Pr="005E23C5" w:rsidRDefault="00CE1312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6F4A07">
      <w:rPr>
        <w:noProof/>
        <w:sz w:val="21"/>
        <w:szCs w:val="21"/>
        <w:lang w:val="zh-CN"/>
      </w:rPr>
      <w:t>1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312" w:rsidRDefault="00CE1312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CE1312" w:rsidRDefault="00CE1312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Default="00CE1312" w:rsidP="00CB6980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Pr="005E23C5" w:rsidRDefault="00CE1312" w:rsidP="00CB6980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Default="00CE1312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12" w:rsidRDefault="00CE1312" w:rsidP="00EC3AE4">
    <w:pPr>
      <w:pStyle w:val="Header"/>
      <w:spacing w:line="240" w:lineRule="auto"/>
      <w:ind w:firstLine="360"/>
    </w:pPr>
    <w:r>
      <w:rPr>
        <w:rFonts w:hint="eastAsia"/>
      </w:rPr>
      <w:t>计算机组成原理第四次作业</w:t>
    </w:r>
    <w:r>
      <w:t>—</w:t>
    </w:r>
    <w:r>
      <w:rPr>
        <w:rFonts w:hint="eastAsia"/>
      </w:rPr>
      <w:t>汇编语言</w:t>
    </w:r>
  </w:p>
  <w:p w:rsidR="00CE1312" w:rsidRPr="005E23C5" w:rsidRDefault="00CE1312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C063A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03C629E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C56729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77CBE0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60E7DB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78AB90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854104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5B40C6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C9C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820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1"/>
  </w:num>
  <w:num w:numId="5">
    <w:abstractNumId w:val="10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60EA"/>
    <w:rsid w:val="0000771B"/>
    <w:rsid w:val="00016446"/>
    <w:rsid w:val="000171F2"/>
    <w:rsid w:val="00023F57"/>
    <w:rsid w:val="0002715E"/>
    <w:rsid w:val="00027603"/>
    <w:rsid w:val="00035D4C"/>
    <w:rsid w:val="00045509"/>
    <w:rsid w:val="00053B82"/>
    <w:rsid w:val="00057C56"/>
    <w:rsid w:val="000765C8"/>
    <w:rsid w:val="00076B7D"/>
    <w:rsid w:val="000810F7"/>
    <w:rsid w:val="00084D9C"/>
    <w:rsid w:val="00085861"/>
    <w:rsid w:val="000A14E7"/>
    <w:rsid w:val="000B102E"/>
    <w:rsid w:val="000C7A8B"/>
    <w:rsid w:val="000C7F07"/>
    <w:rsid w:val="000D1B84"/>
    <w:rsid w:val="000D2AA4"/>
    <w:rsid w:val="000E415F"/>
    <w:rsid w:val="000F75AE"/>
    <w:rsid w:val="001012D9"/>
    <w:rsid w:val="00112975"/>
    <w:rsid w:val="00121C83"/>
    <w:rsid w:val="00133F9C"/>
    <w:rsid w:val="00144027"/>
    <w:rsid w:val="00166FA5"/>
    <w:rsid w:val="0017109B"/>
    <w:rsid w:val="001762A3"/>
    <w:rsid w:val="001775AA"/>
    <w:rsid w:val="001A3041"/>
    <w:rsid w:val="001B242B"/>
    <w:rsid w:val="001B4525"/>
    <w:rsid w:val="001C3C61"/>
    <w:rsid w:val="001D0873"/>
    <w:rsid w:val="001D1FF7"/>
    <w:rsid w:val="001E02BC"/>
    <w:rsid w:val="001F7041"/>
    <w:rsid w:val="00202133"/>
    <w:rsid w:val="00205E8F"/>
    <w:rsid w:val="002106E2"/>
    <w:rsid w:val="002119D4"/>
    <w:rsid w:val="00223190"/>
    <w:rsid w:val="00226187"/>
    <w:rsid w:val="00231D75"/>
    <w:rsid w:val="002338EE"/>
    <w:rsid w:val="0024457F"/>
    <w:rsid w:val="0025150A"/>
    <w:rsid w:val="0026096C"/>
    <w:rsid w:val="00266A12"/>
    <w:rsid w:val="002821DD"/>
    <w:rsid w:val="00292C01"/>
    <w:rsid w:val="002A5ADA"/>
    <w:rsid w:val="002A6C12"/>
    <w:rsid w:val="002C7F18"/>
    <w:rsid w:val="002D0A56"/>
    <w:rsid w:val="002D6238"/>
    <w:rsid w:val="002F1A8D"/>
    <w:rsid w:val="002F7172"/>
    <w:rsid w:val="00302E89"/>
    <w:rsid w:val="00306F13"/>
    <w:rsid w:val="00313B7B"/>
    <w:rsid w:val="003178B6"/>
    <w:rsid w:val="00322DC7"/>
    <w:rsid w:val="00331487"/>
    <w:rsid w:val="003405EB"/>
    <w:rsid w:val="003437BD"/>
    <w:rsid w:val="003548FD"/>
    <w:rsid w:val="00370C33"/>
    <w:rsid w:val="003B3C71"/>
    <w:rsid w:val="003C7292"/>
    <w:rsid w:val="003E159D"/>
    <w:rsid w:val="003F4018"/>
    <w:rsid w:val="003F4D1A"/>
    <w:rsid w:val="00430D68"/>
    <w:rsid w:val="004356DB"/>
    <w:rsid w:val="0045267F"/>
    <w:rsid w:val="00463E48"/>
    <w:rsid w:val="00476D41"/>
    <w:rsid w:val="00484A4C"/>
    <w:rsid w:val="00492407"/>
    <w:rsid w:val="00497BD3"/>
    <w:rsid w:val="004A67E8"/>
    <w:rsid w:val="004B46EA"/>
    <w:rsid w:val="004C30D1"/>
    <w:rsid w:val="00502A5B"/>
    <w:rsid w:val="00513769"/>
    <w:rsid w:val="00515C87"/>
    <w:rsid w:val="0054788B"/>
    <w:rsid w:val="00564666"/>
    <w:rsid w:val="00576E77"/>
    <w:rsid w:val="00580BD2"/>
    <w:rsid w:val="005935A7"/>
    <w:rsid w:val="00596811"/>
    <w:rsid w:val="005A2CAF"/>
    <w:rsid w:val="005D0C03"/>
    <w:rsid w:val="005D438E"/>
    <w:rsid w:val="005D5773"/>
    <w:rsid w:val="005D7268"/>
    <w:rsid w:val="005E23C5"/>
    <w:rsid w:val="005E5799"/>
    <w:rsid w:val="005F084C"/>
    <w:rsid w:val="00612243"/>
    <w:rsid w:val="0063076F"/>
    <w:rsid w:val="00636E4B"/>
    <w:rsid w:val="00645262"/>
    <w:rsid w:val="006503B2"/>
    <w:rsid w:val="006644CF"/>
    <w:rsid w:val="0067349D"/>
    <w:rsid w:val="0067512F"/>
    <w:rsid w:val="00690340"/>
    <w:rsid w:val="006A3594"/>
    <w:rsid w:val="006B3535"/>
    <w:rsid w:val="006B39F2"/>
    <w:rsid w:val="006B69CC"/>
    <w:rsid w:val="006D24F9"/>
    <w:rsid w:val="006E2FB8"/>
    <w:rsid w:val="006F4A07"/>
    <w:rsid w:val="00704929"/>
    <w:rsid w:val="00710F17"/>
    <w:rsid w:val="00711D92"/>
    <w:rsid w:val="007152A8"/>
    <w:rsid w:val="007222D1"/>
    <w:rsid w:val="00735E5B"/>
    <w:rsid w:val="00756B0A"/>
    <w:rsid w:val="007750F7"/>
    <w:rsid w:val="00786F3C"/>
    <w:rsid w:val="007A7DD8"/>
    <w:rsid w:val="007B0A0A"/>
    <w:rsid w:val="007B34A3"/>
    <w:rsid w:val="007C0AFF"/>
    <w:rsid w:val="007C23DC"/>
    <w:rsid w:val="007C4322"/>
    <w:rsid w:val="008233F8"/>
    <w:rsid w:val="0083152C"/>
    <w:rsid w:val="0083597C"/>
    <w:rsid w:val="00855936"/>
    <w:rsid w:val="00871EC3"/>
    <w:rsid w:val="0088038C"/>
    <w:rsid w:val="008876F6"/>
    <w:rsid w:val="0089375F"/>
    <w:rsid w:val="008B3063"/>
    <w:rsid w:val="008B5601"/>
    <w:rsid w:val="008D08E5"/>
    <w:rsid w:val="008D3CC1"/>
    <w:rsid w:val="008E737F"/>
    <w:rsid w:val="00912618"/>
    <w:rsid w:val="00920A3E"/>
    <w:rsid w:val="00933A98"/>
    <w:rsid w:val="00942553"/>
    <w:rsid w:val="0094402A"/>
    <w:rsid w:val="009552A8"/>
    <w:rsid w:val="00983947"/>
    <w:rsid w:val="00990714"/>
    <w:rsid w:val="009B21DC"/>
    <w:rsid w:val="009B25A5"/>
    <w:rsid w:val="009B6D3A"/>
    <w:rsid w:val="009C04FE"/>
    <w:rsid w:val="009C2D8A"/>
    <w:rsid w:val="009C4623"/>
    <w:rsid w:val="009C4E5A"/>
    <w:rsid w:val="009C7DDD"/>
    <w:rsid w:val="009D26D6"/>
    <w:rsid w:val="009D5227"/>
    <w:rsid w:val="00A06B71"/>
    <w:rsid w:val="00A26CE2"/>
    <w:rsid w:val="00A4017D"/>
    <w:rsid w:val="00A41DC2"/>
    <w:rsid w:val="00A44C25"/>
    <w:rsid w:val="00A56655"/>
    <w:rsid w:val="00A84F24"/>
    <w:rsid w:val="00AA0604"/>
    <w:rsid w:val="00AC11F5"/>
    <w:rsid w:val="00AC410D"/>
    <w:rsid w:val="00AD5C8A"/>
    <w:rsid w:val="00AE37ED"/>
    <w:rsid w:val="00AF33B6"/>
    <w:rsid w:val="00B03024"/>
    <w:rsid w:val="00B115C9"/>
    <w:rsid w:val="00B20F5C"/>
    <w:rsid w:val="00B242DF"/>
    <w:rsid w:val="00B25624"/>
    <w:rsid w:val="00B35A99"/>
    <w:rsid w:val="00B361EC"/>
    <w:rsid w:val="00B41600"/>
    <w:rsid w:val="00B53E47"/>
    <w:rsid w:val="00B60718"/>
    <w:rsid w:val="00B80348"/>
    <w:rsid w:val="00B97321"/>
    <w:rsid w:val="00BA6300"/>
    <w:rsid w:val="00BB653B"/>
    <w:rsid w:val="00BE5276"/>
    <w:rsid w:val="00C0446A"/>
    <w:rsid w:val="00C07BB9"/>
    <w:rsid w:val="00C22D3D"/>
    <w:rsid w:val="00C236EC"/>
    <w:rsid w:val="00C3314B"/>
    <w:rsid w:val="00C35DE8"/>
    <w:rsid w:val="00C519E9"/>
    <w:rsid w:val="00C70BA5"/>
    <w:rsid w:val="00C8409E"/>
    <w:rsid w:val="00CB6980"/>
    <w:rsid w:val="00CC6068"/>
    <w:rsid w:val="00CC6074"/>
    <w:rsid w:val="00CD7070"/>
    <w:rsid w:val="00CE1312"/>
    <w:rsid w:val="00CE1CF0"/>
    <w:rsid w:val="00CE24F3"/>
    <w:rsid w:val="00CF6412"/>
    <w:rsid w:val="00D26480"/>
    <w:rsid w:val="00D354E3"/>
    <w:rsid w:val="00D408EE"/>
    <w:rsid w:val="00D42707"/>
    <w:rsid w:val="00D4768E"/>
    <w:rsid w:val="00D5292A"/>
    <w:rsid w:val="00D54D6D"/>
    <w:rsid w:val="00D6348C"/>
    <w:rsid w:val="00D70C27"/>
    <w:rsid w:val="00D85302"/>
    <w:rsid w:val="00DA0A33"/>
    <w:rsid w:val="00DA355B"/>
    <w:rsid w:val="00DB68D4"/>
    <w:rsid w:val="00DC1B9A"/>
    <w:rsid w:val="00DC7B80"/>
    <w:rsid w:val="00DD6C8B"/>
    <w:rsid w:val="00DE090B"/>
    <w:rsid w:val="00DE2A0B"/>
    <w:rsid w:val="00DF2583"/>
    <w:rsid w:val="00E1524D"/>
    <w:rsid w:val="00E15A68"/>
    <w:rsid w:val="00E33E43"/>
    <w:rsid w:val="00E355E7"/>
    <w:rsid w:val="00E54E8C"/>
    <w:rsid w:val="00E55865"/>
    <w:rsid w:val="00E71A91"/>
    <w:rsid w:val="00EA6EF8"/>
    <w:rsid w:val="00EB24A6"/>
    <w:rsid w:val="00EC057A"/>
    <w:rsid w:val="00EC3AE4"/>
    <w:rsid w:val="00EC7A32"/>
    <w:rsid w:val="00EE0812"/>
    <w:rsid w:val="00EE4A88"/>
    <w:rsid w:val="00F01153"/>
    <w:rsid w:val="00F109BC"/>
    <w:rsid w:val="00F143BD"/>
    <w:rsid w:val="00F41641"/>
    <w:rsid w:val="00F41A1F"/>
    <w:rsid w:val="00F633FF"/>
    <w:rsid w:val="00F67643"/>
    <w:rsid w:val="00F762F8"/>
    <w:rsid w:val="00F7688A"/>
    <w:rsid w:val="00F82FD2"/>
    <w:rsid w:val="00F93650"/>
    <w:rsid w:val="00FB7F55"/>
    <w:rsid w:val="00FC0FBF"/>
    <w:rsid w:val="00FC42A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6F4A07"/>
    <w:pPr>
      <w:widowControl/>
      <w:tabs>
        <w:tab w:val="right" w:leader="dot" w:pos="8296"/>
      </w:tabs>
      <w:ind w:firstLine="643"/>
      <w:jc w:val="center"/>
    </w:pPr>
    <w:rPr>
      <w:rFonts w:ascii="黑体" w:eastAsia="黑体" w:hAnsi="黑体"/>
      <w:b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widowControl/>
      <w:spacing w:after="100" w:line="276" w:lineRule="auto"/>
      <w:ind w:left="220" w:firstLineChars="0" w:firstLine="0"/>
      <w:jc w:val="left"/>
    </w:pPr>
    <w:rPr>
      <w:rFonts w:ascii="Calibri" w:hAnsi="Calibri"/>
      <w:kern w:val="0"/>
    </w:rPr>
  </w:style>
  <w:style w:type="paragraph" w:styleId="TOC3">
    <w:name w:val="toc 3"/>
    <w:basedOn w:val="Normal"/>
    <w:next w:val="Normal"/>
    <w:autoRedefine/>
    <w:uiPriority w:val="99"/>
    <w:rsid w:val="00076B7D"/>
    <w:pPr>
      <w:widowControl/>
      <w:spacing w:after="100" w:line="276" w:lineRule="auto"/>
      <w:ind w:left="440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751</TotalTime>
  <Pages>9</Pages>
  <Words>218</Words>
  <Characters>1244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190</cp:revision>
  <cp:lastPrinted>2014-04-06T10:13:00Z</cp:lastPrinted>
  <dcterms:created xsi:type="dcterms:W3CDTF">2014-03-30T15:51:00Z</dcterms:created>
  <dcterms:modified xsi:type="dcterms:W3CDTF">2017-11-09T03:52:00Z</dcterms:modified>
</cp:coreProperties>
</file>