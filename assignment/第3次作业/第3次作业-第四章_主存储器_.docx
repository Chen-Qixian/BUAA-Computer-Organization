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D4" w:rsidRPr="005C6912" w:rsidRDefault="002671D4" w:rsidP="005C6912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《计算机组成</w:t>
      </w:r>
      <w:r w:rsidRPr="005C6912">
        <w:rPr>
          <w:rFonts w:ascii="黑体" w:eastAsia="黑体" w:hAnsi="黑体" w:hint="eastAsia"/>
          <w:sz w:val="32"/>
        </w:rPr>
        <w:t>》第四章作业</w:t>
      </w:r>
    </w:p>
    <w:p w:rsidR="002671D4" w:rsidRDefault="002671D4" w:rsidP="00F67C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）说明存取时间与存取周期的区别。</w:t>
      </w:r>
    </w:p>
    <w:p w:rsidR="002671D4" w:rsidRPr="00762054" w:rsidRDefault="002671D4" w:rsidP="003B1D18">
      <w:pPr>
        <w:pStyle w:val="ListParagraph"/>
        <w:ind w:left="840" w:firstLineChars="0" w:firstLine="0"/>
        <w:rPr>
          <w:rFonts w:ascii="楷体" w:eastAsia="楷体" w:hAnsi="楷体"/>
          <w:b/>
        </w:rPr>
      </w:pPr>
      <w:r w:rsidRPr="00762054">
        <w:rPr>
          <w:rFonts w:ascii="楷体" w:eastAsia="楷体" w:hAnsi="楷体" w:hint="eastAsia"/>
          <w:b/>
        </w:rPr>
        <w:t>答：①对于</w:t>
      </w:r>
      <w:r w:rsidRPr="00762054">
        <w:rPr>
          <w:rFonts w:ascii="楷体" w:eastAsia="楷体" w:hAnsi="楷体"/>
          <w:b/>
        </w:rPr>
        <w:t>RAM</w:t>
      </w:r>
      <w:r w:rsidRPr="00762054">
        <w:rPr>
          <w:rFonts w:ascii="楷体" w:eastAsia="楷体" w:hAnsi="楷体" w:hint="eastAsia"/>
          <w:b/>
        </w:rPr>
        <w:t>：存取时间指读或写操作所用时间，即从给定的地址到存储器完成读或写操作所需时间。而存储周期指两次访问存储单元间的最小时间间隔。</w:t>
      </w:r>
    </w:p>
    <w:p w:rsidR="002671D4" w:rsidRPr="00762054" w:rsidRDefault="002671D4" w:rsidP="003B1D18">
      <w:pPr>
        <w:pStyle w:val="ListParagraph"/>
        <w:ind w:left="840" w:firstLineChars="0" w:firstLine="0"/>
        <w:rPr>
          <w:rFonts w:ascii="楷体" w:eastAsia="楷体" w:hAnsi="楷体"/>
          <w:b/>
        </w:rPr>
      </w:pPr>
      <w:r w:rsidRPr="00762054">
        <w:rPr>
          <w:rFonts w:ascii="楷体" w:eastAsia="楷体" w:hAnsi="楷体"/>
          <w:b/>
        </w:rPr>
        <w:tab/>
      </w:r>
      <w:r w:rsidRPr="00762054">
        <w:rPr>
          <w:rFonts w:ascii="楷体" w:eastAsia="楷体" w:hAnsi="楷体" w:hint="eastAsia"/>
          <w:b/>
        </w:rPr>
        <w:t>②对于其他类型的存储器：存期时间指将读写机构定位到目标位置所需时间。存取周期一般大于存取时间。</w:t>
      </w:r>
    </w:p>
    <w:p w:rsidR="002671D4" w:rsidRDefault="002671D4" w:rsidP="00F67CF8">
      <w:pPr>
        <w:pStyle w:val="ListParagraph"/>
        <w:ind w:left="42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）什么是存储器的带宽？若某存储器的数据总线宽度为</w:t>
      </w:r>
      <w:r>
        <w:t>64</w:t>
      </w:r>
      <w:r>
        <w:rPr>
          <w:rFonts w:hint="eastAsia"/>
        </w:rPr>
        <w:t>位，存取周期为</w:t>
      </w:r>
      <w:r>
        <w:t>100ns</w:t>
      </w:r>
      <w:r>
        <w:rPr>
          <w:rFonts w:hint="eastAsia"/>
        </w:rPr>
        <w:t>，则该存储器的带宽是多少？</w:t>
      </w:r>
      <w:bookmarkStart w:id="0" w:name="_GoBack"/>
      <w:bookmarkEnd w:id="0"/>
    </w:p>
    <w:p w:rsidR="002671D4" w:rsidRDefault="002671D4" w:rsidP="00F67CF8">
      <w:pPr>
        <w:pStyle w:val="ListParagraph"/>
        <w:ind w:left="420" w:firstLineChars="0" w:firstLine="0"/>
      </w:pPr>
      <w:r>
        <w:tab/>
      </w:r>
    </w:p>
    <w:p w:rsidR="002671D4" w:rsidRDefault="002671D4" w:rsidP="00F67CF8">
      <w:pPr>
        <w:pStyle w:val="ListParagraph"/>
        <w:numPr>
          <w:ilvl w:val="0"/>
          <w:numId w:val="2"/>
        </w:numPr>
        <w:ind w:firstLineChars="0"/>
      </w:pPr>
      <w:r w:rsidRPr="00F67CF8">
        <w:rPr>
          <w:rFonts w:hint="eastAsia"/>
        </w:rPr>
        <w:t>某机字长</w:t>
      </w:r>
      <w:r>
        <w:t>32</w:t>
      </w:r>
      <w:r w:rsidRPr="00F67CF8">
        <w:rPr>
          <w:rFonts w:hint="eastAsia"/>
        </w:rPr>
        <w:t>位，其存储容量是</w:t>
      </w:r>
      <w:r w:rsidRPr="00F67CF8">
        <w:t>64KB</w:t>
      </w:r>
      <w:r w:rsidRPr="00F67CF8">
        <w:rPr>
          <w:rFonts w:hint="eastAsia"/>
        </w:rPr>
        <w:t>，按字编址其寻址范围是多少？若主存以字节编制，试画出主存字地址和字节地址的分配情况。</w:t>
      </w:r>
    </w:p>
    <w:p w:rsidR="002671D4" w:rsidRDefault="002671D4" w:rsidP="006D77A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一个容量为</w:t>
      </w:r>
      <w:r>
        <w:t>16K</w:t>
      </w:r>
      <w:r>
        <w:rPr>
          <w:rFonts w:hint="eastAsia"/>
        </w:rPr>
        <w:t>×</w:t>
      </w:r>
      <w:r>
        <w:t>32</w:t>
      </w:r>
      <w:r>
        <w:rPr>
          <w:rFonts w:hint="eastAsia"/>
        </w:rPr>
        <w:t>位的存储器，分别需要几条地址线和数据线？如果该存储器采用二维地址结构，且行地址和列地址的位数相同，则译码器输出的行选择线和列选择线分别有多少条？若选用下列不同规格的存储芯片来实现该存储器，需要各存储芯片的数目以及它们的排列方式分别是怎样的？</w:t>
      </w:r>
    </w:p>
    <w:p w:rsidR="002671D4" w:rsidRDefault="002671D4" w:rsidP="006D77AF">
      <w:pPr>
        <w:jc w:val="center"/>
      </w:pPr>
      <w:r>
        <w:t>1K×4</w:t>
      </w:r>
      <w:r>
        <w:rPr>
          <w:rFonts w:hint="eastAsia"/>
        </w:rPr>
        <w:t>位，</w:t>
      </w:r>
      <w:r>
        <w:t>2K×8</w:t>
      </w:r>
      <w:r>
        <w:rPr>
          <w:rFonts w:hint="eastAsia"/>
        </w:rPr>
        <w:t>位，</w:t>
      </w:r>
      <w:r>
        <w:t>4K×4</w:t>
      </w:r>
      <w:r>
        <w:rPr>
          <w:rFonts w:hint="eastAsia"/>
        </w:rPr>
        <w:t>位，</w:t>
      </w:r>
      <w:r>
        <w:t>16K×1</w:t>
      </w:r>
      <w:r>
        <w:rPr>
          <w:rFonts w:hint="eastAsia"/>
        </w:rPr>
        <w:t>位，</w:t>
      </w:r>
      <w:r>
        <w:t>4K×8</w:t>
      </w:r>
      <w:r>
        <w:rPr>
          <w:rFonts w:hint="eastAsia"/>
        </w:rPr>
        <w:t>位，</w:t>
      </w:r>
      <w:r>
        <w:t>8K×8</w:t>
      </w:r>
      <w:r>
        <w:rPr>
          <w:rFonts w:hint="eastAsia"/>
        </w:rPr>
        <w:t>位</w:t>
      </w:r>
    </w:p>
    <w:p w:rsidR="002671D4" w:rsidRDefault="002671D4" w:rsidP="006D2E7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现有一容量为</w:t>
      </w:r>
      <w:r>
        <w:t>256K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</w:t>
      </w:r>
      <w:r>
        <w:t>DRAM</w:t>
      </w:r>
      <w:r>
        <w:rPr>
          <w:rFonts w:hint="eastAsia"/>
        </w:rPr>
        <w:t>存储芯片，试回答：</w:t>
      </w:r>
    </w:p>
    <w:p w:rsidR="002671D4" w:rsidRDefault="002671D4" w:rsidP="00724AA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该芯片包含多少个字单元？</w:t>
      </w:r>
    </w:p>
    <w:p w:rsidR="002671D4" w:rsidRDefault="002671D4" w:rsidP="006D2E7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该芯片包含多少个二进制存储单元电路</w:t>
      </w:r>
      <w:r>
        <w:t>(</w:t>
      </w:r>
      <w:r>
        <w:rPr>
          <w:rFonts w:hint="eastAsia"/>
        </w:rPr>
        <w:t>存储位元</w:t>
      </w:r>
      <w:r>
        <w:t>)</w:t>
      </w:r>
      <w:r>
        <w:rPr>
          <w:rFonts w:hint="eastAsia"/>
        </w:rPr>
        <w:t>？</w:t>
      </w:r>
    </w:p>
    <w:p w:rsidR="002671D4" w:rsidRDefault="002671D4" w:rsidP="006D2E7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该芯片的刷新地址计数器应该是多少位？</w:t>
      </w:r>
    </w:p>
    <w:p w:rsidR="002671D4" w:rsidRDefault="002671D4" w:rsidP="006D2E7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若该</w:t>
      </w:r>
      <w:r>
        <w:t>DRAM</w:t>
      </w:r>
      <w:r>
        <w:rPr>
          <w:rFonts w:hint="eastAsia"/>
        </w:rPr>
        <w:t>芯片的存取周期为</w:t>
      </w:r>
      <w:r>
        <w:t>0.25us</w:t>
      </w:r>
      <w:r>
        <w:rPr>
          <w:rFonts w:hint="eastAsia"/>
        </w:rPr>
        <w:t>，试问采用集中刷新、分散刷新及异步刷新三种方式的刷新间隔各为多少？</w:t>
      </w:r>
    </w:p>
    <w:p w:rsidR="002671D4" w:rsidRDefault="002671D4" w:rsidP="00FB39A5">
      <w:pPr>
        <w:pStyle w:val="ListParagraph"/>
        <w:numPr>
          <w:ilvl w:val="0"/>
          <w:numId w:val="2"/>
        </w:numPr>
        <w:ind w:firstLineChars="0"/>
      </w:pPr>
      <w:r w:rsidRPr="00FB39A5">
        <w:rPr>
          <w:rFonts w:hint="eastAsia"/>
        </w:rPr>
        <w:t>画出</w:t>
      </w:r>
      <w:r w:rsidRPr="00FB39A5">
        <w:t>1K</w:t>
      </w:r>
      <w:r w:rsidRPr="00FB39A5">
        <w:rPr>
          <w:rFonts w:hint="eastAsia"/>
        </w:rPr>
        <w:t>×</w:t>
      </w:r>
      <w:r w:rsidRPr="00FB39A5">
        <w:t>4</w:t>
      </w:r>
      <w:r w:rsidRPr="00FB39A5">
        <w:rPr>
          <w:rFonts w:hint="eastAsia"/>
        </w:rPr>
        <w:t>位的存储器芯片组成一个</w:t>
      </w:r>
      <w:r w:rsidRPr="00FB39A5">
        <w:t>64K</w:t>
      </w:r>
      <w:r w:rsidRPr="00FB39A5">
        <w:rPr>
          <w:rFonts w:hint="eastAsia"/>
        </w:rPr>
        <w:t>×</w:t>
      </w:r>
      <w:r w:rsidRPr="00FB39A5">
        <w:t>8</w:t>
      </w:r>
      <w:r w:rsidRPr="00FB39A5">
        <w:rPr>
          <w:rFonts w:hint="eastAsia"/>
        </w:rPr>
        <w:t>位的存储器逻辑框图。要求</w:t>
      </w:r>
      <w:r w:rsidRPr="00FB39A5">
        <w:t>64K</w:t>
      </w:r>
      <w:r w:rsidRPr="00FB39A5">
        <w:rPr>
          <w:rFonts w:hint="eastAsia"/>
        </w:rPr>
        <w:t>分成</w:t>
      </w:r>
      <w:r w:rsidRPr="00FB39A5">
        <w:t>4</w:t>
      </w:r>
      <w:r w:rsidRPr="00FB39A5">
        <w:rPr>
          <w:rFonts w:hint="eastAsia"/>
        </w:rPr>
        <w:t>个页面</w:t>
      </w:r>
      <w:r>
        <w:rPr>
          <w:rFonts w:hint="eastAsia"/>
        </w:rPr>
        <w:t>（把存储器分成若干个容量相等的区域，每一个区域可看做一个页面）</w:t>
      </w:r>
      <w:r w:rsidRPr="00FB39A5">
        <w:rPr>
          <w:rFonts w:hint="eastAsia"/>
        </w:rPr>
        <w:t>，每个页面分</w:t>
      </w:r>
      <w:r w:rsidRPr="00FB39A5">
        <w:t>16</w:t>
      </w:r>
      <w:r w:rsidRPr="00FB39A5">
        <w:rPr>
          <w:rFonts w:hint="eastAsia"/>
        </w:rPr>
        <w:t>组，指出共需多少片存储器芯片。</w:t>
      </w:r>
    </w:p>
    <w:p w:rsidR="002671D4" w:rsidRDefault="002671D4" w:rsidP="00D267A3">
      <w:pPr>
        <w:pStyle w:val="ListParagraph"/>
        <w:numPr>
          <w:ilvl w:val="0"/>
          <w:numId w:val="2"/>
        </w:numPr>
        <w:ind w:firstLineChars="0"/>
      </w:pPr>
      <w:r w:rsidRPr="00D267A3">
        <w:rPr>
          <w:rFonts w:hint="eastAsia"/>
        </w:rPr>
        <w:t>设有一个</w:t>
      </w:r>
      <w:r w:rsidRPr="00D267A3">
        <w:t>64K</w:t>
      </w:r>
      <w:r w:rsidRPr="00D267A3">
        <w:rPr>
          <w:rFonts w:hint="eastAsia"/>
        </w:rPr>
        <w:t>×</w:t>
      </w:r>
      <w:r>
        <w:t>16</w:t>
      </w:r>
      <w:r w:rsidRPr="00D267A3">
        <w:rPr>
          <w:rFonts w:hint="eastAsia"/>
        </w:rPr>
        <w:t>位的</w:t>
      </w:r>
      <w:r w:rsidRPr="00D267A3">
        <w:t>RAM</w:t>
      </w:r>
      <w:r w:rsidRPr="00D267A3">
        <w:rPr>
          <w:rFonts w:hint="eastAsia"/>
        </w:rPr>
        <w:t>芯片，问该芯片共有多少个基本单元电路</w:t>
      </w:r>
      <w:r w:rsidRPr="00D267A3">
        <w:t>(</w:t>
      </w:r>
      <w:r w:rsidRPr="00D267A3">
        <w:rPr>
          <w:rFonts w:hint="eastAsia"/>
        </w:rPr>
        <w:t>简称存储基元</w:t>
      </w:r>
      <w:r w:rsidRPr="00D267A3">
        <w:t>)</w:t>
      </w:r>
      <w:r w:rsidRPr="00D267A3">
        <w:rPr>
          <w:rFonts w:hint="eastAsia"/>
        </w:rPr>
        <w:t>？欲设计一种具有上述同样多存储基元的芯片，要求对芯片字长的选择应满足地址线和数据线的总和为最小，试确定这种芯片的地址线和数据线，并说明有几种解答。</w:t>
      </w:r>
    </w:p>
    <w:p w:rsidR="002671D4" w:rsidRDefault="002671D4" w:rsidP="00B854A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某</w:t>
      </w:r>
      <w:r>
        <w:t>8</w:t>
      </w:r>
      <w:r>
        <w:rPr>
          <w:rFonts w:hint="eastAsia"/>
        </w:rPr>
        <w:t>位微型计算机地址码为</w:t>
      </w:r>
      <w:r>
        <w:t>18</w:t>
      </w:r>
      <w:r>
        <w:rPr>
          <w:rFonts w:hint="eastAsia"/>
        </w:rPr>
        <w:t>位，若使用</w:t>
      </w:r>
      <w:r>
        <w:t>4K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t>RAM</w:t>
      </w:r>
      <w:r>
        <w:rPr>
          <w:rFonts w:hint="eastAsia"/>
        </w:rPr>
        <w:t>芯片组成模块板结构的存储器，问：</w:t>
      </w:r>
    </w:p>
    <w:p w:rsidR="002671D4" w:rsidRDefault="002671D4" w:rsidP="00B854A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该机所允许的最大主存空间是多少？</w:t>
      </w:r>
    </w:p>
    <w:p w:rsidR="002671D4" w:rsidRDefault="002671D4" w:rsidP="00B854A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若每个模板为</w:t>
      </w:r>
      <w:r>
        <w:t>32K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位，共需多少模板块？</w:t>
      </w:r>
    </w:p>
    <w:p w:rsidR="002671D4" w:rsidRDefault="002671D4" w:rsidP="00B854A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每个模板块内共有几片</w:t>
      </w:r>
      <w:r>
        <w:t>RAM</w:t>
      </w:r>
      <w:r>
        <w:rPr>
          <w:rFonts w:hint="eastAsia"/>
        </w:rPr>
        <w:t>芯片？</w:t>
      </w:r>
    </w:p>
    <w:p w:rsidR="002671D4" w:rsidRDefault="002671D4" w:rsidP="00B854A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共有多少片</w:t>
      </w:r>
      <w:r>
        <w:t>RAM</w:t>
      </w:r>
      <w:r>
        <w:rPr>
          <w:rFonts w:hint="eastAsia"/>
        </w:rPr>
        <w:t>？</w:t>
      </w:r>
    </w:p>
    <w:p w:rsidR="002671D4" w:rsidRDefault="002671D4" w:rsidP="00B854A3">
      <w:pPr>
        <w:pStyle w:val="ListParagraph"/>
        <w:numPr>
          <w:ilvl w:val="0"/>
          <w:numId w:val="5"/>
        </w:numPr>
        <w:ind w:firstLineChars="0"/>
      </w:pPr>
      <w:r>
        <w:t>CPU</w:t>
      </w:r>
      <w:r>
        <w:rPr>
          <w:rFonts w:hint="eastAsia"/>
        </w:rPr>
        <w:t>如何选择各模板块？</w:t>
      </w:r>
    </w:p>
    <w:p w:rsidR="002671D4" w:rsidRDefault="002671D4" w:rsidP="00724AA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>
        <w:t>CPU</w:t>
      </w:r>
      <w:r>
        <w:rPr>
          <w:rFonts w:hint="eastAsia"/>
        </w:rPr>
        <w:t>有</w:t>
      </w:r>
      <w:r>
        <w:t>16</w:t>
      </w:r>
      <w:r>
        <w:rPr>
          <w:rFonts w:hint="eastAsia"/>
        </w:rPr>
        <w:t>根地址线，</w:t>
      </w:r>
      <w:r>
        <w:t>8</w:t>
      </w:r>
      <w:r>
        <w:rPr>
          <w:rFonts w:hint="eastAsia"/>
        </w:rPr>
        <w:t>根数据线，并用</w:t>
      </w:r>
      <w:r>
        <w:t>MREQ#</w:t>
      </w:r>
      <w:r>
        <w:rPr>
          <w:rFonts w:hint="eastAsia"/>
        </w:rPr>
        <w:t>（低电平有效）作访存控制信号，</w:t>
      </w:r>
      <w:r>
        <w:t>R/W#</w:t>
      </w:r>
      <w:r>
        <w:rPr>
          <w:rFonts w:hint="eastAsia"/>
        </w:rPr>
        <w:t>作读写命令信号（高电平为读，低电平为写），现有存储芯片</w:t>
      </w:r>
      <w:r>
        <w:t>ROM (2K</w:t>
      </w:r>
      <w:r>
        <w:rPr>
          <w:rFonts w:hint="eastAsia"/>
        </w:rPr>
        <w:t>×</w:t>
      </w:r>
      <w:r>
        <w:t>8, 4K</w:t>
      </w:r>
      <w:r>
        <w:rPr>
          <w:rFonts w:hint="eastAsia"/>
        </w:rPr>
        <w:t>×</w:t>
      </w:r>
      <w:r>
        <w:t>4, 8K</w:t>
      </w:r>
      <w:r>
        <w:rPr>
          <w:rFonts w:hint="eastAsia"/>
        </w:rPr>
        <w:t>×</w:t>
      </w:r>
      <w:r>
        <w:t>8)</w:t>
      </w:r>
      <w:r>
        <w:rPr>
          <w:rFonts w:hint="eastAsia"/>
        </w:rPr>
        <w:t>和</w:t>
      </w:r>
      <w:r>
        <w:t>RAM(1K</w:t>
      </w:r>
      <w:r>
        <w:rPr>
          <w:rFonts w:hint="eastAsia"/>
        </w:rPr>
        <w:t>×</w:t>
      </w:r>
      <w:r>
        <w:t>4, 2K</w:t>
      </w:r>
      <w:r>
        <w:rPr>
          <w:rFonts w:hint="eastAsia"/>
        </w:rPr>
        <w:t>×</w:t>
      </w:r>
      <w:r>
        <w:t>8, 4K</w:t>
      </w:r>
      <w:r>
        <w:rPr>
          <w:rFonts w:hint="eastAsia"/>
        </w:rPr>
        <w:t>×</w:t>
      </w:r>
      <w:r>
        <w:t>8)</w:t>
      </w:r>
      <w:r>
        <w:rPr>
          <w:rFonts w:hint="eastAsia"/>
        </w:rPr>
        <w:t>及</w:t>
      </w:r>
      <w:r>
        <w:t>74138</w:t>
      </w:r>
      <w:r>
        <w:rPr>
          <w:rFonts w:hint="eastAsia"/>
        </w:rPr>
        <w:t>译码器和其他门电路。试选择合适芯片，并画出</w:t>
      </w:r>
      <w:r>
        <w:t>CPU</w:t>
      </w:r>
      <w:r>
        <w:rPr>
          <w:rFonts w:hint="eastAsia"/>
        </w:rPr>
        <w:t>和芯片连接图。要求：</w:t>
      </w:r>
    </w:p>
    <w:p w:rsidR="002671D4" w:rsidRDefault="002671D4" w:rsidP="00724AA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最小</w:t>
      </w:r>
      <w:r>
        <w:t>4K</w:t>
      </w:r>
      <w:r>
        <w:rPr>
          <w:rFonts w:hint="eastAsia"/>
        </w:rPr>
        <w:t>地址为系统程序区，</w:t>
      </w:r>
      <w:r>
        <w:t>4096~16383</w:t>
      </w:r>
      <w:r>
        <w:rPr>
          <w:rFonts w:hint="eastAsia"/>
        </w:rPr>
        <w:t>地址范围为用户程序区。</w:t>
      </w:r>
    </w:p>
    <w:p w:rsidR="002671D4" w:rsidRDefault="002671D4" w:rsidP="00D3291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指出选用的存储芯片类型及数量。</w:t>
      </w:r>
    </w:p>
    <w:p w:rsidR="002671D4" w:rsidRDefault="002671D4" w:rsidP="00D3291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画出片选逻辑。</w:t>
      </w:r>
    </w:p>
    <w:p w:rsidR="002671D4" w:rsidRDefault="002671D4" w:rsidP="000A2F60">
      <w:pPr>
        <w:pStyle w:val="ListParagraph"/>
        <w:numPr>
          <w:ilvl w:val="0"/>
          <w:numId w:val="2"/>
        </w:numPr>
        <w:ind w:firstLineChars="0"/>
      </w:pPr>
      <w:r>
        <w:t>CPU</w:t>
      </w:r>
      <w:r>
        <w:rPr>
          <w:rFonts w:hint="eastAsia"/>
        </w:rPr>
        <w:t>假设同第</w:t>
      </w:r>
      <w:r>
        <w:t>8</w:t>
      </w:r>
      <w:r>
        <w:rPr>
          <w:rFonts w:hint="eastAsia"/>
        </w:rPr>
        <w:t>题，现有</w:t>
      </w:r>
      <w:r>
        <w:t>8</w:t>
      </w:r>
      <w:r>
        <w:rPr>
          <w:rFonts w:hint="eastAsia"/>
        </w:rPr>
        <w:t>片</w:t>
      </w:r>
      <w:r>
        <w:t>8K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芯片与</w:t>
      </w:r>
      <w:r>
        <w:t>CPU</w:t>
      </w:r>
      <w:r>
        <w:rPr>
          <w:rFonts w:hint="eastAsia"/>
        </w:rPr>
        <w:t>相连，试回答：</w:t>
      </w:r>
    </w:p>
    <w:p w:rsidR="002671D4" w:rsidRDefault="002671D4" w:rsidP="000A2F6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t>74138</w:t>
      </w:r>
      <w:r>
        <w:rPr>
          <w:rFonts w:hint="eastAsia"/>
        </w:rPr>
        <w:t>译码器画出</w:t>
      </w:r>
      <w:r>
        <w:t>CPU</w:t>
      </w:r>
      <w:r>
        <w:rPr>
          <w:rFonts w:hint="eastAsia"/>
        </w:rPr>
        <w:t>与存储芯片的连接图。</w:t>
      </w:r>
    </w:p>
    <w:p w:rsidR="002671D4" w:rsidRDefault="002671D4" w:rsidP="000A2F6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写出每片</w:t>
      </w:r>
      <w:r>
        <w:t>RAM</w:t>
      </w:r>
      <w:r>
        <w:rPr>
          <w:rFonts w:hint="eastAsia"/>
        </w:rPr>
        <w:t>的地址范围。</w:t>
      </w:r>
    </w:p>
    <w:p w:rsidR="002671D4" w:rsidRDefault="002671D4" w:rsidP="000A2F6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如运行时发现不论往哪片</w:t>
      </w:r>
      <w:r>
        <w:t>RAM</w:t>
      </w:r>
      <w:r>
        <w:rPr>
          <w:rFonts w:hint="eastAsia"/>
        </w:rPr>
        <w:t>写入数据后，以</w:t>
      </w:r>
      <w:r>
        <w:t>A000H</w:t>
      </w:r>
      <w:r>
        <w:rPr>
          <w:rFonts w:hint="eastAsia"/>
        </w:rPr>
        <w:t>为起始地址的存储芯片都有与其相同的数据，分析故障原因。</w:t>
      </w:r>
    </w:p>
    <w:p w:rsidR="002671D4" w:rsidRPr="00724AAA" w:rsidRDefault="002671D4" w:rsidP="000A2F6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根据前面的连线图，若出现地址</w:t>
      </w:r>
      <w:r>
        <w:t>A13</w:t>
      </w:r>
      <w:r>
        <w:rPr>
          <w:rFonts w:hint="eastAsia"/>
        </w:rPr>
        <w:t>与</w:t>
      </w:r>
      <w:r>
        <w:t>CPU</w:t>
      </w:r>
      <w:r>
        <w:rPr>
          <w:rFonts w:hint="eastAsia"/>
        </w:rPr>
        <w:t>断线，并搭接到高电平上，将出现什么后果？</w:t>
      </w:r>
    </w:p>
    <w:sectPr w:rsidR="002671D4" w:rsidRPr="00724AAA" w:rsidSect="0097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E06"/>
    <w:multiLevelType w:val="hybridMultilevel"/>
    <w:tmpl w:val="7FE60C0E"/>
    <w:lvl w:ilvl="0" w:tplc="06CC0BD6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2C44CF5"/>
    <w:multiLevelType w:val="hybridMultilevel"/>
    <w:tmpl w:val="31EA43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9177097"/>
    <w:multiLevelType w:val="hybridMultilevel"/>
    <w:tmpl w:val="4F003036"/>
    <w:lvl w:ilvl="0" w:tplc="2DBCE75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33A86A05"/>
    <w:multiLevelType w:val="hybridMultilevel"/>
    <w:tmpl w:val="08308242"/>
    <w:lvl w:ilvl="0" w:tplc="4516F1E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5123DF5"/>
    <w:multiLevelType w:val="hybridMultilevel"/>
    <w:tmpl w:val="0B9CDA4C"/>
    <w:lvl w:ilvl="0" w:tplc="15ACBCF8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3BD71CE"/>
    <w:multiLevelType w:val="hybridMultilevel"/>
    <w:tmpl w:val="1D04646A"/>
    <w:lvl w:ilvl="0" w:tplc="FE6CFB4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531E5F1D"/>
    <w:multiLevelType w:val="hybridMultilevel"/>
    <w:tmpl w:val="619CFE8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AE345B7"/>
    <w:multiLevelType w:val="hybridMultilevel"/>
    <w:tmpl w:val="811439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39738B1"/>
    <w:multiLevelType w:val="hybridMultilevel"/>
    <w:tmpl w:val="353A820C"/>
    <w:lvl w:ilvl="0" w:tplc="22CC34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7D65"/>
    <w:rsid w:val="000A2F60"/>
    <w:rsid w:val="00154073"/>
    <w:rsid w:val="002574C4"/>
    <w:rsid w:val="00261C41"/>
    <w:rsid w:val="002671D4"/>
    <w:rsid w:val="00270B82"/>
    <w:rsid w:val="002809D3"/>
    <w:rsid w:val="003B1D18"/>
    <w:rsid w:val="00434A0B"/>
    <w:rsid w:val="00564BB0"/>
    <w:rsid w:val="005C6912"/>
    <w:rsid w:val="00641093"/>
    <w:rsid w:val="006C15C1"/>
    <w:rsid w:val="006D2E70"/>
    <w:rsid w:val="006D77AF"/>
    <w:rsid w:val="00717D65"/>
    <w:rsid w:val="00724AAA"/>
    <w:rsid w:val="00736173"/>
    <w:rsid w:val="00762054"/>
    <w:rsid w:val="00763FFB"/>
    <w:rsid w:val="00946C04"/>
    <w:rsid w:val="00972109"/>
    <w:rsid w:val="009F7303"/>
    <w:rsid w:val="00AE4599"/>
    <w:rsid w:val="00B854A3"/>
    <w:rsid w:val="00CF0FDF"/>
    <w:rsid w:val="00D117B2"/>
    <w:rsid w:val="00D21780"/>
    <w:rsid w:val="00D267A3"/>
    <w:rsid w:val="00D3291E"/>
    <w:rsid w:val="00DD7B00"/>
    <w:rsid w:val="00E91E63"/>
    <w:rsid w:val="00F67CF8"/>
    <w:rsid w:val="00F76DBB"/>
    <w:rsid w:val="00FB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B0"/>
    <w:pPr>
      <w:widowControl w:val="0"/>
      <w:spacing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4B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2</Pages>
  <Words>193</Words>
  <Characters>1106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Yancy</dc:creator>
  <cp:keywords/>
  <dc:description/>
  <cp:lastModifiedBy>cqx</cp:lastModifiedBy>
  <cp:revision>28</cp:revision>
  <dcterms:created xsi:type="dcterms:W3CDTF">2015-10-26T12:32:00Z</dcterms:created>
  <dcterms:modified xsi:type="dcterms:W3CDTF">2017-11-05T02:10:00Z</dcterms:modified>
</cp:coreProperties>
</file>