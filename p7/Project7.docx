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94" w:rsidRDefault="007D3D94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7D3D94" w:rsidRDefault="007D3D94" w:rsidP="00502A5B">
      <w:pPr>
        <w:ind w:firstLine="480"/>
      </w:pPr>
    </w:p>
    <w:p w:rsidR="007D3D94" w:rsidRDefault="007D3D94" w:rsidP="00502A5B">
      <w:pPr>
        <w:ind w:firstLine="480"/>
      </w:pPr>
    </w:p>
    <w:p w:rsidR="007D3D94" w:rsidRPr="00502A5B" w:rsidRDefault="007D3D94" w:rsidP="00502A5B">
      <w:pPr>
        <w:ind w:firstLineChars="0" w:firstLine="0"/>
        <w:jc w:val="center"/>
      </w:pPr>
      <w:r w:rsidRPr="002D677F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7D3D94" w:rsidRDefault="007D3D94" w:rsidP="005A2CAF">
      <w:pPr>
        <w:ind w:firstLine="480"/>
      </w:pPr>
    </w:p>
    <w:p w:rsidR="007D3D94" w:rsidRDefault="007D3D94" w:rsidP="00502A5B">
      <w:pPr>
        <w:ind w:firstLine="480"/>
      </w:pPr>
    </w:p>
    <w:p w:rsidR="007D3D94" w:rsidRPr="005A2CAF" w:rsidRDefault="007D3D94" w:rsidP="00140942">
      <w:pPr>
        <w:ind w:firstLineChars="0" w:firstLine="0"/>
        <w:jc w:val="center"/>
      </w:pPr>
      <w:r>
        <w:rPr>
          <w:rFonts w:ascii="黑体" w:eastAsia="黑体" w:hAnsi="黑体" w:hint="eastAsia"/>
          <w:b/>
          <w:sz w:val="44"/>
          <w:szCs w:val="44"/>
        </w:rPr>
        <w:t>计算机组成原理</w:t>
      </w:r>
      <w:r w:rsidRPr="00140942">
        <w:rPr>
          <w:rFonts w:eastAsia="黑体"/>
          <w:b/>
          <w:sz w:val="44"/>
          <w:szCs w:val="44"/>
        </w:rPr>
        <w:t>Project</w:t>
      </w:r>
      <w:r>
        <w:rPr>
          <w:rFonts w:eastAsia="黑体"/>
          <w:b/>
          <w:sz w:val="44"/>
          <w:szCs w:val="44"/>
        </w:rPr>
        <w:t>7</w:t>
      </w:r>
      <w:r>
        <w:rPr>
          <w:rFonts w:ascii="黑体" w:eastAsia="黑体" w:hAnsi="黑体" w:hint="eastAsia"/>
          <w:b/>
          <w:sz w:val="44"/>
          <w:szCs w:val="44"/>
        </w:rPr>
        <w:t>实验报告</w:t>
      </w:r>
    </w:p>
    <w:p w:rsidR="007D3D94" w:rsidRDefault="007D3D94" w:rsidP="00322DC7">
      <w:pPr>
        <w:ind w:firstLine="480"/>
      </w:pPr>
    </w:p>
    <w:p w:rsidR="007D3D94" w:rsidRPr="00140942" w:rsidRDefault="007D3D94" w:rsidP="00FA3A4A">
      <w:pPr>
        <w:ind w:firstLineChars="0" w:firstLine="0"/>
        <w:jc w:val="center"/>
        <w:rPr>
          <w:sz w:val="36"/>
          <w:szCs w:val="36"/>
        </w:rPr>
      </w:pPr>
      <w:r>
        <w:rPr>
          <w:sz w:val="36"/>
          <w:szCs w:val="36"/>
        </w:rPr>
        <w:t>MIPS</w:t>
      </w:r>
      <w:r>
        <w:rPr>
          <w:rFonts w:hint="eastAsia"/>
          <w:sz w:val="36"/>
          <w:szCs w:val="36"/>
        </w:rPr>
        <w:t>微体系</w:t>
      </w:r>
      <w:r w:rsidRPr="00140942">
        <w:rPr>
          <w:sz w:val="36"/>
          <w:szCs w:val="36"/>
        </w:rPr>
        <w:t xml:space="preserve"> – </w:t>
      </w:r>
      <w:r w:rsidRPr="00140942">
        <w:rPr>
          <w:rFonts w:hint="eastAsia"/>
          <w:sz w:val="36"/>
          <w:szCs w:val="36"/>
        </w:rPr>
        <w:t>支持</w:t>
      </w:r>
      <w:r>
        <w:rPr>
          <w:rFonts w:hint="eastAsia"/>
          <w:sz w:val="36"/>
          <w:szCs w:val="36"/>
        </w:rPr>
        <w:t>异常和中断</w:t>
      </w:r>
    </w:p>
    <w:p w:rsidR="007D3D94" w:rsidRDefault="007D3D94" w:rsidP="00613A78">
      <w:pPr>
        <w:ind w:firstLineChars="0" w:firstLine="0"/>
        <w:jc w:val="center"/>
      </w:pPr>
      <w:r>
        <w:rPr>
          <w:rFonts w:hint="eastAsia"/>
        </w:rPr>
        <w:t>支持指令集</w:t>
      </w:r>
    </w:p>
    <w:p w:rsidR="007D3D94" w:rsidRDefault="007D3D94" w:rsidP="00770A75">
      <w:pPr>
        <w:ind w:firstLineChars="0" w:firstLine="0"/>
        <w:jc w:val="center"/>
      </w:pPr>
      <w:r>
        <w:t>{add,addu,and,div,divu,mult,multu,nor,or,sub,subu,xor,</w:t>
      </w:r>
    </w:p>
    <w:p w:rsidR="007D3D94" w:rsidRDefault="007D3D94" w:rsidP="00770A75">
      <w:pPr>
        <w:ind w:firstLineChars="0" w:firstLine="0"/>
        <w:jc w:val="center"/>
      </w:pPr>
      <w:r>
        <w:t>addi,addiu,andi,lui,ori,xori,</w:t>
      </w:r>
    </w:p>
    <w:p w:rsidR="007D3D94" w:rsidRDefault="007D3D94" w:rsidP="00770A75">
      <w:pPr>
        <w:ind w:firstLineChars="0" w:firstLine="0"/>
        <w:jc w:val="center"/>
      </w:pPr>
      <w:r>
        <w:t>beq,blez,bltz,bgez,bgtz,bne,</w:t>
      </w:r>
    </w:p>
    <w:p w:rsidR="007D3D94" w:rsidRDefault="007D3D94" w:rsidP="00770A75">
      <w:pPr>
        <w:ind w:firstLineChars="0" w:firstLine="0"/>
        <w:jc w:val="center"/>
      </w:pPr>
      <w:r>
        <w:t>slt,sltu,slti,sltiu,sll,sllv,sra,srav,srl,srlv,</w:t>
      </w:r>
    </w:p>
    <w:p w:rsidR="007D3D94" w:rsidRDefault="007D3D94" w:rsidP="00770A75">
      <w:pPr>
        <w:ind w:firstLineChars="0" w:firstLine="0"/>
        <w:jc w:val="center"/>
      </w:pPr>
      <w:r>
        <w:t>lw,lh,lhu,lb,lbu,sw,sh,sb,jal,jr,j,jalr,mthi,mtlo,mfhi,mflo,mfc0,mtc0,eret}.</w:t>
      </w:r>
    </w:p>
    <w:p w:rsidR="007D3D94" w:rsidRDefault="007D3D94" w:rsidP="00322DC7">
      <w:pPr>
        <w:ind w:firstLine="480"/>
      </w:pPr>
    </w:p>
    <w:p w:rsidR="007D3D94" w:rsidRPr="008F32B7" w:rsidRDefault="007D3D94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北京航空航天大学</w:t>
      </w:r>
    </w:p>
    <w:p w:rsidR="007D3D94" w:rsidRPr="008F32B7" w:rsidRDefault="007D3D94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计算机学院</w:t>
      </w:r>
    </w:p>
    <w:p w:rsidR="007D3D94" w:rsidRPr="008F32B7" w:rsidRDefault="007D3D94" w:rsidP="00140942">
      <w:pPr>
        <w:ind w:firstLineChars="0" w:firstLine="0"/>
        <w:jc w:val="center"/>
        <w:rPr>
          <w:rFonts w:ascii="楷体" w:eastAsia="楷体" w:hAnsi="楷体"/>
        </w:rPr>
      </w:pPr>
      <w:r w:rsidRPr="008F32B7">
        <w:rPr>
          <w:rFonts w:ascii="楷体" w:eastAsia="楷体" w:hAnsi="楷体" w:hint="eastAsia"/>
        </w:rPr>
        <w:t>陈麒先</w:t>
      </w:r>
    </w:p>
    <w:p w:rsidR="007D3D94" w:rsidRDefault="007D3D94" w:rsidP="00140942">
      <w:pPr>
        <w:ind w:firstLineChars="0" w:firstLine="0"/>
        <w:jc w:val="center"/>
      </w:pPr>
      <w:r>
        <w:t>16061160</w:t>
      </w:r>
    </w:p>
    <w:p w:rsidR="007D3D94" w:rsidRDefault="007D3D94" w:rsidP="00140942">
      <w:pPr>
        <w:ind w:firstLineChars="0" w:firstLine="0"/>
      </w:pPr>
    </w:p>
    <w:p w:rsidR="007D3D94" w:rsidRDefault="007D3D94" w:rsidP="00322DC7">
      <w:pPr>
        <w:ind w:firstLine="480"/>
      </w:pPr>
    </w:p>
    <w:p w:rsidR="007D3D94" w:rsidRPr="00322DC7" w:rsidRDefault="007D3D94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7D3D94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八年一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7D3D94" w:rsidRPr="002D0A56" w:rsidRDefault="007D3D94" w:rsidP="00140942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7D3D94" w:rsidRDefault="007D3D94" w:rsidP="00140942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7D3D94" w:rsidRPr="00027603" w:rsidRDefault="007D3D94" w:rsidP="00435DE9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本实验报告由本人独立完成，全部内容均为本人通过查找互联网资料、</w:t>
      </w:r>
      <w:r w:rsidRPr="00027603">
        <w:rPr>
          <w:rFonts w:ascii="楷体" w:eastAsia="楷体" w:hAnsi="楷体" w:hint="eastAsia"/>
          <w:b/>
          <w:bCs/>
          <w:szCs w:val="24"/>
        </w:rPr>
        <w:t>翻阅课件、课堂笔记和教材后独立思考的结果。特此声明。</w:t>
      </w:r>
    </w:p>
    <w:p w:rsidR="007D3D94" w:rsidRPr="00D85302" w:rsidRDefault="007D3D94" w:rsidP="00140942">
      <w:pPr>
        <w:ind w:firstLine="562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Pr="00D85302">
        <w:rPr>
          <w:b/>
          <w:bCs/>
          <w:sz w:val="28"/>
          <w:szCs w:val="28"/>
        </w:rPr>
        <w:t>16061160</w:t>
      </w:r>
    </w:p>
    <w:p w:rsidR="007D3D94" w:rsidRPr="00D85302" w:rsidRDefault="007D3D94" w:rsidP="00140942">
      <w:pPr>
        <w:pStyle w:val="a0"/>
        <w:jc w:val="left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bookmarkStart w:id="0" w:name="_Toc497990954"/>
      <w:bookmarkStart w:id="1" w:name="_Toc497991431"/>
      <w:bookmarkStart w:id="2" w:name="_Toc498883719"/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  <w:bookmarkEnd w:id="2"/>
    </w:p>
    <w:p w:rsidR="007D3D94" w:rsidRPr="00D85302" w:rsidRDefault="007D3D94" w:rsidP="00140942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7D3D94" w:rsidRDefault="007D3D94" w:rsidP="00140942">
      <w:pPr>
        <w:ind w:firstLine="482"/>
        <w:rPr>
          <w:rFonts w:ascii="楷体" w:eastAsia="楷体" w:hAnsi="楷体"/>
          <w:b/>
        </w:rPr>
      </w:pPr>
      <w:r w:rsidRPr="00D85302">
        <w:rPr>
          <w:rFonts w:ascii="楷体" w:eastAsia="楷体" w:hAnsi="楷体" w:hint="eastAsia"/>
          <w:b/>
        </w:rPr>
        <w:t>作业中出现的公式、图片</w:t>
      </w:r>
      <w:r>
        <w:rPr>
          <w:rFonts w:ascii="楷体" w:eastAsia="楷体" w:hAnsi="楷体" w:hint="eastAsia"/>
          <w:b/>
        </w:rPr>
        <w:t>、代码段以及</w:t>
      </w:r>
      <w:r w:rsidRPr="00D85302">
        <w:rPr>
          <w:rFonts w:ascii="楷体" w:eastAsia="楷体" w:hAnsi="楷体" w:hint="eastAsia"/>
          <w:b/>
        </w:rPr>
        <w:t>图片的文字注释信息，</w:t>
      </w:r>
      <w:r>
        <w:rPr>
          <w:rFonts w:ascii="楷体" w:eastAsia="楷体" w:hAnsi="楷体" w:hint="eastAsia"/>
          <w:b/>
        </w:rPr>
        <w:t>均为作者原创。抄袭行为在任何情况下都被严格禁止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</w:p>
    <w:p w:rsidR="007D3D94" w:rsidRPr="00D85302" w:rsidRDefault="007D3D94" w:rsidP="00140942">
      <w:pPr>
        <w:ind w:firstLineChars="2161" w:firstLine="6074"/>
        <w:rPr>
          <w:rFonts w:eastAsia="楷体"/>
          <w:b/>
          <w:sz w:val="28"/>
          <w:szCs w:val="28"/>
        </w:rPr>
      </w:pPr>
      <w:r w:rsidRPr="00D85302">
        <w:rPr>
          <w:rFonts w:eastAsia="楷体"/>
          <w:b/>
          <w:sz w:val="28"/>
          <w:szCs w:val="28"/>
        </w:rPr>
        <w:t>16061160</w:t>
      </w:r>
    </w:p>
    <w:p w:rsidR="007D3D94" w:rsidRDefault="007D3D94" w:rsidP="00E65D70">
      <w:pPr>
        <w:ind w:right="480" w:firstLineChars="2240" w:firstLine="6296"/>
        <w:rPr>
          <w:rFonts w:ascii="楷体" w:eastAsia="楷体" w:hAnsi="楷体"/>
          <w:b/>
          <w:sz w:val="28"/>
          <w:szCs w:val="28"/>
        </w:rPr>
      </w:pPr>
      <w:r w:rsidRPr="00140942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7D3D94" w:rsidRDefault="007D3D94" w:rsidP="00435DE9">
      <w:pPr>
        <w:ind w:right="480" w:firstLineChars="65" w:firstLine="209"/>
        <w:jc w:val="center"/>
        <w:rPr>
          <w:rFonts w:ascii="楷体" w:eastAsia="楷体" w:hAnsi="楷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Default="007D3D94" w:rsidP="00420B2C">
      <w:pPr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7D3D94" w:rsidRPr="00A125AB" w:rsidRDefault="007D3D94" w:rsidP="00420B2C">
      <w:pPr>
        <w:ind w:firstLineChars="0" w:firstLine="0"/>
      </w:pPr>
    </w:p>
    <w:p w:rsidR="007D3D94" w:rsidRPr="00A125AB" w:rsidRDefault="007D3D94" w:rsidP="00A125AB">
      <w:pPr>
        <w:ind w:firstLineChars="0" w:firstLine="0"/>
        <w:rPr>
          <w:rFonts w:ascii="黑体" w:eastAsia="黑体" w:hAnsi="黑体"/>
          <w:szCs w:val="24"/>
        </w:rPr>
      </w:pPr>
    </w:p>
    <w:p w:rsidR="007D3D94" w:rsidRDefault="007D3D94" w:rsidP="00E65D70">
      <w:pPr>
        <w:ind w:firstLineChars="0" w:firstLine="0"/>
        <w:jc w:val="center"/>
        <w:outlineLvl w:val="0"/>
        <w:rPr>
          <w:rFonts w:ascii="黑体" w:eastAsia="黑体" w:hAnsi="黑体"/>
          <w:b/>
          <w:sz w:val="36"/>
          <w:szCs w:val="36"/>
        </w:rPr>
      </w:pPr>
      <w:bookmarkStart w:id="3" w:name="_Toc498883736"/>
      <w:r w:rsidRPr="00B3345E">
        <w:rPr>
          <w:rFonts w:ascii="黑体" w:eastAsia="黑体" w:hAnsi="黑体" w:hint="eastAsia"/>
          <w:b/>
          <w:sz w:val="36"/>
          <w:szCs w:val="36"/>
        </w:rPr>
        <w:t>第</w:t>
      </w:r>
      <w:r>
        <w:rPr>
          <w:rFonts w:ascii="黑体" w:eastAsia="黑体" w:hAnsi="黑体" w:hint="eastAsia"/>
          <w:b/>
          <w:sz w:val="36"/>
          <w:szCs w:val="36"/>
        </w:rPr>
        <w:t>一</w:t>
      </w:r>
      <w:r w:rsidRPr="00B3345E">
        <w:rPr>
          <w:rFonts w:ascii="黑体" w:eastAsia="黑体" w:hAnsi="黑体" w:hint="eastAsia"/>
          <w:b/>
          <w:sz w:val="36"/>
          <w:szCs w:val="36"/>
        </w:rPr>
        <w:t>章</w:t>
      </w:r>
      <w:r w:rsidRPr="00B3345E">
        <w:rPr>
          <w:rFonts w:ascii="黑体" w:eastAsia="黑体" w:hAnsi="黑体"/>
          <w:b/>
          <w:sz w:val="36"/>
          <w:szCs w:val="36"/>
        </w:rPr>
        <w:t xml:space="preserve"> </w:t>
      </w:r>
      <w:r w:rsidRPr="00B3345E">
        <w:rPr>
          <w:rFonts w:ascii="黑体" w:eastAsia="黑体" w:hAnsi="黑体" w:hint="eastAsia"/>
          <w:b/>
          <w:sz w:val="36"/>
          <w:szCs w:val="36"/>
        </w:rPr>
        <w:t>测试</w:t>
      </w:r>
      <w:r>
        <w:rPr>
          <w:rFonts w:ascii="黑体" w:eastAsia="黑体" w:hAnsi="黑体" w:hint="eastAsia"/>
          <w:b/>
          <w:sz w:val="36"/>
          <w:szCs w:val="36"/>
        </w:rPr>
        <w:t>验证</w:t>
      </w:r>
      <w:bookmarkEnd w:id="3"/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</w:rPr>
      </w:pPr>
      <w:r w:rsidRPr="00B064CF">
        <w:rPr>
          <w:rFonts w:eastAsia="黑体"/>
          <w:color w:val="FF0000"/>
          <w:szCs w:val="24"/>
        </w:rPr>
        <w:t># new instr test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$1 $0 0x1234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mtc0 $1 $14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mfc0 $2 $14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mtc0 $1 $14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mfc0 $2 $14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0x7c01 #0111_1100_0000_0001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mtc0 $1 $12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mfc0 $2 $12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lui $3 0x8000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0x007c #0000_0000_0111_1100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addu $1 $1 $3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mtc0 $1 $13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mfc0 $2 $13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mtc0 $0 $13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0x3054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mtc0 $1 $14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eret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lui $4 0x1234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$3 $0 0x5678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  <w:lang w:val="da-DK"/>
        </w:rPr>
      </w:pPr>
      <w:r w:rsidRPr="00B064CF">
        <w:rPr>
          <w:rFonts w:eastAsia="黑体"/>
          <w:color w:val="FF0000"/>
          <w:szCs w:val="24"/>
          <w:lang w:val="da-DK"/>
        </w:rPr>
        <w:t># CP0 forward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$3 $0 0x007c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0x8666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mtc0 $1 $14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$2 $0 0x7c01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mtc0 $2 $12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sw $3 0($0)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lw $4 0($0)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mtc0 $4 $13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mfc0 $5 $13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$5 4($0)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mfc0 $6 $14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subu $6 $0 $6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mfc0 $7 $12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blez $7 if_1_else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nop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if_1: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j end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nop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if_1_else: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sll $8 $1 7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end: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sll $8 $1 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# PC error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lui $3 0x8000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 xml:space="preserve">ori $1 $0 0x007c 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addu $1 $1 $3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$4 $0 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jr $4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nop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  <w:lang w:val="da-DK"/>
        </w:rPr>
      </w:pPr>
      <w:r w:rsidRPr="00B064CF">
        <w:rPr>
          <w:rFonts w:eastAsia="黑体"/>
          <w:color w:val="FF0000"/>
          <w:szCs w:val="24"/>
          <w:lang w:val="da-DK"/>
        </w:rPr>
        <w:t># illegal instr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lui $3 0x8000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 xml:space="preserve">ori $1 $0 0x007c 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addu $1 $1 $3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$4 $0 0x0008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movz $1 $6 $0 #illegal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add $7 $6 $3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nop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</w:rPr>
      </w:pPr>
      <w:r w:rsidRPr="00B064CF">
        <w:rPr>
          <w:rFonts w:eastAsia="黑体"/>
          <w:color w:val="FF0000"/>
          <w:szCs w:val="24"/>
        </w:rPr>
        <w:t># load_EXC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</w:rPr>
      </w:pPr>
      <w:r w:rsidRPr="00B064CF">
        <w:rPr>
          <w:rFonts w:eastAsia="黑体"/>
          <w:color w:val="FF0000"/>
          <w:szCs w:val="24"/>
        </w:rPr>
        <w:t>#beyond the boundary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$1 $0 0x3000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$2 $0 3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lw $4 0($1)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addu $5 $4 $2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0x7F0c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$2 $0 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lw $4 0($1)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addu $5 $4 $2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$1 $0 0x7F00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$2 $0 5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lw $4 0($1)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addu $5 $4 $2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# unaligned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0x7F00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$2 $0 6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lw $4 1($1)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addu $5 $4 $2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0x1234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lui $2 0x8765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add $2 $2 $1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$2 0($0)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lh $10 0($0)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lh $11 1($0)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lh $12 2($0)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lh $13 3($0)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lw $14 0($0)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lw $15 2($0)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lb $16 3($0)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</w:rPr>
      </w:pPr>
      <w:r w:rsidRPr="00B064CF">
        <w:rPr>
          <w:rFonts w:eastAsia="黑体"/>
          <w:color w:val="FF0000"/>
          <w:szCs w:val="24"/>
        </w:rPr>
        <w:t># store_EXC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</w:rPr>
      </w:pPr>
      <w:r w:rsidRPr="00B064CF">
        <w:rPr>
          <w:rFonts w:eastAsia="黑体"/>
          <w:color w:val="FF0000"/>
          <w:szCs w:val="24"/>
        </w:rPr>
        <w:t>#beyond the boundary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$1 $0 0x3004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$2 $0 0x1234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lui $3 0x9876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add $4 $3 $2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$4 0($1)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$1 $0 0x0004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$4 0($1)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$1 $0 0x7F10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$6 $0 5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sw $6 0($1)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sw $6 4($1)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sw $6 8($1)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  <w:lang w:val="da-DK"/>
        </w:rPr>
      </w:pPr>
      <w:r w:rsidRPr="00B064CF">
        <w:rPr>
          <w:rFonts w:eastAsia="黑体"/>
          <w:szCs w:val="24"/>
          <w:lang w:val="da-DK"/>
        </w:rPr>
        <w:t>ori $1 $0 0x7F00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$6 8($1)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$6 0($1)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color w:val="FF0000"/>
          <w:szCs w:val="24"/>
        </w:rPr>
      </w:pPr>
      <w:r w:rsidRPr="00B064CF">
        <w:rPr>
          <w:rFonts w:eastAsia="黑体"/>
          <w:color w:val="FF0000"/>
          <w:szCs w:val="24"/>
        </w:rPr>
        <w:t>#unaligned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ori $1 $0 0x1234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lui $2 0x8765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add $2 $2 $1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sb $2 1($0)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$2 1($0)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sb $2 6($0)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$2 6($0)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sb $2 11($0)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$2 11($0)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sb $2 13($0)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sh $2 13($0)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sb $2 18($0)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sh $2 18($0)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sb $2 23($0)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sw $2 23($0)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sb $2 28($0)</w:t>
      </w:r>
    </w:p>
    <w:p w:rsidR="007D3D94" w:rsidRPr="00B064CF" w:rsidRDefault="007D3D94" w:rsidP="00B064CF">
      <w:pPr>
        <w:ind w:firstLineChars="0" w:firstLine="0"/>
        <w:outlineLvl w:val="2"/>
        <w:rPr>
          <w:rFonts w:eastAsia="黑体"/>
          <w:szCs w:val="24"/>
        </w:rPr>
      </w:pPr>
      <w:r w:rsidRPr="00B064CF">
        <w:rPr>
          <w:rFonts w:eastAsia="黑体"/>
          <w:szCs w:val="24"/>
        </w:rPr>
        <w:t>sh $2 28($0)</w:t>
      </w:r>
    </w:p>
    <w:p w:rsidR="007D3D94" w:rsidRPr="00420B2C" w:rsidRDefault="007D3D94" w:rsidP="00420B2C">
      <w:pPr>
        <w:ind w:firstLineChars="0" w:firstLine="0"/>
        <w:jc w:val="center"/>
        <w:outlineLvl w:val="2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第二章</w:t>
      </w:r>
      <w:r>
        <w:rPr>
          <w:rFonts w:ascii="黑体" w:eastAsia="黑体" w:hAnsi="黑体"/>
          <w:b/>
          <w:sz w:val="36"/>
          <w:szCs w:val="36"/>
        </w:rPr>
        <w:t xml:space="preserve"> </w:t>
      </w:r>
      <w:r w:rsidRPr="00420B2C">
        <w:rPr>
          <w:rFonts w:ascii="黑体" w:eastAsia="黑体" w:hAnsi="黑体" w:hint="eastAsia"/>
          <w:b/>
          <w:sz w:val="36"/>
          <w:szCs w:val="36"/>
        </w:rPr>
        <w:t>思考题</w:t>
      </w:r>
    </w:p>
    <w:p w:rsidR="007D3D94" w:rsidRDefault="007D3D94" w:rsidP="00B064CF">
      <w:pPr>
        <w:ind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/>
          <w:sz w:val="28"/>
          <w:szCs w:val="28"/>
        </w:rPr>
        <w:t>1.</w:t>
      </w:r>
      <w:r w:rsidRPr="00B064CF">
        <w:rPr>
          <w:rFonts w:ascii="楷体" w:eastAsia="楷体" w:hAnsi="楷体" w:hint="eastAsia"/>
          <w:sz w:val="28"/>
          <w:szCs w:val="28"/>
        </w:rPr>
        <w:t>我们计组课程一本参考书目标题中有</w:t>
      </w:r>
      <w:r w:rsidRPr="00B064CF">
        <w:rPr>
          <w:rFonts w:ascii="楷体" w:eastAsia="楷体" w:hAnsi="楷体"/>
          <w:sz w:val="28"/>
          <w:szCs w:val="28"/>
        </w:rPr>
        <w:t>“</w:t>
      </w:r>
      <w:r w:rsidRPr="00B064CF">
        <w:rPr>
          <w:rFonts w:ascii="楷体" w:eastAsia="楷体" w:hAnsi="楷体" w:hint="eastAsia"/>
          <w:sz w:val="28"/>
          <w:szCs w:val="28"/>
        </w:rPr>
        <w:t>硬件</w:t>
      </w:r>
      <w:r w:rsidRPr="00B064CF">
        <w:rPr>
          <w:rFonts w:ascii="楷体" w:eastAsia="楷体" w:hAnsi="楷体"/>
          <w:sz w:val="28"/>
          <w:szCs w:val="28"/>
        </w:rPr>
        <w:t>/</w:t>
      </w:r>
      <w:r w:rsidRPr="00B064CF">
        <w:rPr>
          <w:rFonts w:ascii="楷体" w:eastAsia="楷体" w:hAnsi="楷体" w:hint="eastAsia"/>
          <w:sz w:val="28"/>
          <w:szCs w:val="28"/>
        </w:rPr>
        <w:t>软件接口</w:t>
      </w:r>
      <w:r w:rsidRPr="00B064CF">
        <w:rPr>
          <w:rFonts w:ascii="楷体" w:eastAsia="楷体" w:hAnsi="楷体"/>
          <w:sz w:val="28"/>
          <w:szCs w:val="28"/>
        </w:rPr>
        <w:t>”</w:t>
      </w:r>
      <w:r w:rsidRPr="00B064CF">
        <w:rPr>
          <w:rFonts w:ascii="楷体" w:eastAsia="楷体" w:hAnsi="楷体" w:hint="eastAsia"/>
          <w:sz w:val="28"/>
          <w:szCs w:val="28"/>
        </w:rPr>
        <w:t>接口字样，那么到底什么是</w:t>
      </w:r>
      <w:r w:rsidRPr="00B064CF">
        <w:rPr>
          <w:rFonts w:ascii="楷体" w:eastAsia="楷体" w:hAnsi="楷体"/>
          <w:sz w:val="28"/>
          <w:szCs w:val="28"/>
        </w:rPr>
        <w:t>“</w:t>
      </w:r>
      <w:r w:rsidRPr="00B064CF">
        <w:rPr>
          <w:rFonts w:ascii="楷体" w:eastAsia="楷体" w:hAnsi="楷体" w:hint="eastAsia"/>
          <w:sz w:val="28"/>
          <w:szCs w:val="28"/>
        </w:rPr>
        <w:t>硬件</w:t>
      </w:r>
      <w:r w:rsidRPr="00B064CF">
        <w:rPr>
          <w:rFonts w:ascii="楷体" w:eastAsia="楷体" w:hAnsi="楷体"/>
          <w:sz w:val="28"/>
          <w:szCs w:val="28"/>
        </w:rPr>
        <w:t>/</w:t>
      </w:r>
      <w:r w:rsidRPr="00B064CF">
        <w:rPr>
          <w:rFonts w:ascii="楷体" w:eastAsia="楷体" w:hAnsi="楷体" w:hint="eastAsia"/>
          <w:sz w:val="28"/>
          <w:szCs w:val="28"/>
        </w:rPr>
        <w:t>软件接口</w:t>
      </w:r>
      <w:r w:rsidRPr="00B064CF">
        <w:rPr>
          <w:rFonts w:ascii="楷体" w:eastAsia="楷体" w:hAnsi="楷体"/>
          <w:sz w:val="28"/>
          <w:szCs w:val="28"/>
        </w:rPr>
        <w:t>”</w:t>
      </w:r>
      <w:r w:rsidRPr="00B064CF">
        <w:rPr>
          <w:rFonts w:ascii="楷体" w:eastAsia="楷体" w:hAnsi="楷体" w:hint="eastAsia"/>
          <w:sz w:val="28"/>
          <w:szCs w:val="28"/>
        </w:rPr>
        <w:t>？</w:t>
      </w:r>
    </w:p>
    <w:p w:rsidR="007D3D94" w:rsidRPr="00D55904" w:rsidRDefault="007D3D94" w:rsidP="00B064CF">
      <w:pPr>
        <w:ind w:firstLineChars="0" w:firstLine="420"/>
        <w:rPr>
          <w:rFonts w:ascii="宋体"/>
          <w:sz w:val="28"/>
          <w:szCs w:val="28"/>
        </w:rPr>
      </w:pPr>
      <w:r w:rsidRPr="00D55904">
        <w:rPr>
          <w:rFonts w:ascii="宋体" w:hAnsi="宋体" w:hint="eastAsia"/>
          <w:sz w:val="28"/>
          <w:szCs w:val="28"/>
        </w:rPr>
        <w:t>答：</w:t>
      </w:r>
      <w:r w:rsidRPr="00D55904">
        <w:t>I/O</w:t>
      </w:r>
      <w:r w:rsidRPr="00D55904">
        <w:rPr>
          <w:rFonts w:ascii="宋体" w:hAnsi="宋体" w:hint="eastAsia"/>
        </w:rPr>
        <w:t>系统接口：它是</w:t>
      </w:r>
      <w:r w:rsidRPr="00D55904">
        <w:t>I/O</w:t>
      </w:r>
      <w:r w:rsidRPr="00D55904">
        <w:rPr>
          <w:rFonts w:ascii="宋体" w:hAnsi="宋体" w:hint="eastAsia"/>
        </w:rPr>
        <w:t>系统与上层系统之间的接口，向上层提供对设备进行操作的抽象</w:t>
      </w:r>
      <w:r w:rsidRPr="00D55904">
        <w:t>I/O</w:t>
      </w:r>
      <w:r w:rsidRPr="00D55904">
        <w:rPr>
          <w:rFonts w:ascii="宋体" w:hAnsi="宋体" w:hint="eastAsia"/>
        </w:rPr>
        <w:t>命令，以便于高层对设备的使用</w:t>
      </w:r>
      <w:r w:rsidRPr="00D55904">
        <w:rPr>
          <w:rFonts w:ascii="宋体"/>
        </w:rPr>
        <w:br/>
      </w:r>
      <w:r w:rsidRPr="00D55904">
        <w:rPr>
          <w:rFonts w:ascii="宋体" w:hAnsi="宋体"/>
        </w:rPr>
        <w:t xml:space="preserve">        </w:t>
      </w:r>
      <w:r w:rsidRPr="00D55904">
        <w:rPr>
          <w:rFonts w:ascii="宋体" w:hAnsi="宋体" w:hint="eastAsia"/>
        </w:rPr>
        <w:t>软件</w:t>
      </w:r>
      <w:r w:rsidRPr="00D55904">
        <w:rPr>
          <w:rFonts w:ascii="宋体" w:hAnsi="宋体"/>
        </w:rPr>
        <w:t>/</w:t>
      </w:r>
      <w:r w:rsidRPr="00D55904">
        <w:rPr>
          <w:rFonts w:ascii="宋体" w:hAnsi="宋体" w:hint="eastAsia"/>
        </w:rPr>
        <w:t>硬件接口：在接口之上是中断处理程序和用于不同设备的设备驱动程序，在此之下是各种设备的控制器，如</w:t>
      </w:r>
      <w:r w:rsidRPr="00D55904">
        <w:t>CD-ROM</w:t>
      </w:r>
      <w:r w:rsidRPr="00D55904">
        <w:rPr>
          <w:rFonts w:ascii="宋体" w:hAnsi="宋体" w:hint="eastAsia"/>
        </w:rPr>
        <w:t>控制器、硬盘控制器、键盘控制器、打印机控制器、网络控制器等，它们都属于硬件。由于设备种类繁多，故该接口相当复杂。</w:t>
      </w:r>
    </w:p>
    <w:p w:rsidR="007D3D94" w:rsidRPr="00B064CF" w:rsidRDefault="007D3D94" w:rsidP="00D55904">
      <w:pPr>
        <w:ind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/>
          <w:sz w:val="28"/>
          <w:szCs w:val="28"/>
        </w:rPr>
        <w:t xml:space="preserve">2. </w:t>
      </w:r>
      <w:r w:rsidRPr="00B064CF">
        <w:rPr>
          <w:rFonts w:ascii="楷体" w:eastAsia="楷体" w:hAnsi="楷体" w:hint="eastAsia"/>
          <w:sz w:val="28"/>
          <w:szCs w:val="28"/>
        </w:rPr>
        <w:t>在我们设计的流水线中，</w:t>
      </w:r>
      <w:r w:rsidRPr="00B064CF">
        <w:rPr>
          <w:rFonts w:ascii="楷体" w:eastAsia="楷体" w:hAnsi="楷体"/>
          <w:sz w:val="28"/>
          <w:szCs w:val="28"/>
        </w:rPr>
        <w:t xml:space="preserve">DM </w:t>
      </w:r>
      <w:r w:rsidRPr="00B064CF">
        <w:rPr>
          <w:rFonts w:ascii="楷体" w:eastAsia="楷体" w:hAnsi="楷体" w:hint="eastAsia"/>
          <w:sz w:val="28"/>
          <w:szCs w:val="28"/>
        </w:rPr>
        <w:t>处于</w:t>
      </w:r>
      <w:r w:rsidRPr="00B064CF">
        <w:rPr>
          <w:rFonts w:ascii="楷体" w:eastAsia="楷体" w:hAnsi="楷体"/>
          <w:sz w:val="28"/>
          <w:szCs w:val="28"/>
        </w:rPr>
        <w:t xml:space="preserve"> CPU </w:t>
      </w:r>
      <w:r w:rsidRPr="00B064CF">
        <w:rPr>
          <w:rFonts w:ascii="楷体" w:eastAsia="楷体" w:hAnsi="楷体" w:hint="eastAsia"/>
          <w:sz w:val="28"/>
          <w:szCs w:val="28"/>
        </w:rPr>
        <w:t>内部，请你考虑现代计算机中它的位置应该在何处。</w:t>
      </w:r>
    </w:p>
    <w:p w:rsidR="007D3D94" w:rsidRPr="00D55904" w:rsidRDefault="007D3D94" w:rsidP="00D55904">
      <w:pPr>
        <w:ind w:firstLineChars="0" w:firstLine="420"/>
        <w:rPr>
          <w:rFonts w:ascii="宋体"/>
          <w:szCs w:val="24"/>
        </w:rPr>
      </w:pPr>
      <w:r w:rsidRPr="00D55904">
        <w:rPr>
          <w:rFonts w:ascii="宋体" w:hAnsi="宋体" w:hint="eastAsia"/>
          <w:szCs w:val="24"/>
        </w:rPr>
        <w:t>答：在</w:t>
      </w:r>
      <w:r w:rsidRPr="00D55904">
        <w:rPr>
          <w:szCs w:val="24"/>
        </w:rPr>
        <w:t>CPU</w:t>
      </w:r>
      <w:r w:rsidRPr="00D55904">
        <w:rPr>
          <w:rFonts w:ascii="宋体" w:hAnsi="宋体" w:hint="eastAsia"/>
          <w:szCs w:val="24"/>
        </w:rPr>
        <w:t>外部的主板上。</w:t>
      </w:r>
    </w:p>
    <w:p w:rsidR="007D3D94" w:rsidRPr="00B064CF" w:rsidRDefault="007D3D94" w:rsidP="00D55904">
      <w:pPr>
        <w:ind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/>
          <w:sz w:val="28"/>
          <w:szCs w:val="28"/>
        </w:rPr>
        <w:t xml:space="preserve">3. BE </w:t>
      </w:r>
      <w:r w:rsidRPr="00B064CF">
        <w:rPr>
          <w:rFonts w:ascii="楷体" w:eastAsia="楷体" w:hAnsi="楷体" w:hint="eastAsia"/>
          <w:sz w:val="28"/>
          <w:szCs w:val="28"/>
        </w:rPr>
        <w:t>部件对所有的外设都是必要的吗？</w:t>
      </w:r>
    </w:p>
    <w:p w:rsidR="007D3D94" w:rsidRPr="00D55904" w:rsidRDefault="007D3D94" w:rsidP="00D55904">
      <w:pPr>
        <w:ind w:firstLineChars="0" w:firstLine="420"/>
        <w:rPr>
          <w:rFonts w:ascii="宋体"/>
          <w:szCs w:val="24"/>
        </w:rPr>
      </w:pPr>
      <w:r w:rsidRPr="00D55904">
        <w:rPr>
          <w:rFonts w:ascii="宋体" w:hAnsi="宋体" w:hint="eastAsia"/>
          <w:szCs w:val="24"/>
        </w:rPr>
        <w:t>答：不是必要的。在我们</w:t>
      </w:r>
      <w:r w:rsidRPr="00D55904">
        <w:rPr>
          <w:szCs w:val="24"/>
        </w:rPr>
        <w:t>P7</w:t>
      </w:r>
      <w:r w:rsidRPr="00D55904">
        <w:rPr>
          <w:rFonts w:ascii="宋体" w:hAnsi="宋体" w:hint="eastAsia"/>
          <w:szCs w:val="24"/>
        </w:rPr>
        <w:t>所设计的外设</w:t>
      </w:r>
      <w:r w:rsidRPr="00D55904">
        <w:rPr>
          <w:szCs w:val="24"/>
        </w:rPr>
        <w:t>COCO</w:t>
      </w:r>
      <w:r w:rsidRPr="00D55904">
        <w:rPr>
          <w:rFonts w:ascii="宋体" w:hAnsi="宋体" w:hint="eastAsia"/>
          <w:szCs w:val="24"/>
        </w:rPr>
        <w:t>中，就只允许对</w:t>
      </w:r>
      <w:r w:rsidRPr="00D55904">
        <w:rPr>
          <w:szCs w:val="24"/>
        </w:rPr>
        <w:t>COCO</w:t>
      </w:r>
      <w:r w:rsidRPr="00D55904">
        <w:rPr>
          <w:rFonts w:ascii="宋体" w:hAnsi="宋体" w:hint="eastAsia"/>
          <w:szCs w:val="24"/>
        </w:rPr>
        <w:t>按字访问，即只能使用</w:t>
      </w:r>
      <w:r w:rsidRPr="00D55904">
        <w:rPr>
          <w:szCs w:val="24"/>
        </w:rPr>
        <w:t>sw</w:t>
      </w:r>
      <w:r w:rsidRPr="00D55904">
        <w:rPr>
          <w:rFonts w:ascii="宋体" w:hAnsi="宋体" w:hint="eastAsia"/>
          <w:szCs w:val="24"/>
        </w:rPr>
        <w:t>指令。故对</w:t>
      </w:r>
      <w:r w:rsidRPr="00D55904">
        <w:rPr>
          <w:szCs w:val="24"/>
        </w:rPr>
        <w:t>COCO</w:t>
      </w:r>
      <w:r w:rsidRPr="00D55904">
        <w:rPr>
          <w:rFonts w:ascii="宋体" w:hAnsi="宋体" w:hint="eastAsia"/>
          <w:szCs w:val="24"/>
        </w:rPr>
        <w:t>，无需使用</w:t>
      </w:r>
      <w:r w:rsidRPr="00D55904">
        <w:rPr>
          <w:szCs w:val="24"/>
        </w:rPr>
        <w:t>BE</w:t>
      </w:r>
      <w:r w:rsidRPr="00D55904">
        <w:rPr>
          <w:rFonts w:ascii="宋体" w:hAnsi="宋体" w:hint="eastAsia"/>
          <w:szCs w:val="24"/>
        </w:rPr>
        <w:t>部件。</w:t>
      </w:r>
    </w:p>
    <w:p w:rsidR="007D3D94" w:rsidRPr="00B064CF" w:rsidRDefault="007D3D94" w:rsidP="00B064CF">
      <w:pPr>
        <w:ind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/>
          <w:sz w:val="28"/>
          <w:szCs w:val="28"/>
        </w:rPr>
        <w:t xml:space="preserve">4. </w:t>
      </w:r>
      <w:r w:rsidRPr="00B064CF">
        <w:rPr>
          <w:rFonts w:ascii="楷体" w:eastAsia="楷体" w:hAnsi="楷体" w:hint="eastAsia"/>
          <w:sz w:val="28"/>
          <w:szCs w:val="28"/>
        </w:rPr>
        <w:t>请开发一个主程序以及定时器的</w:t>
      </w:r>
      <w:r w:rsidRPr="00B064CF">
        <w:rPr>
          <w:rFonts w:ascii="楷体" w:eastAsia="楷体" w:hAnsi="楷体"/>
          <w:sz w:val="28"/>
          <w:szCs w:val="28"/>
        </w:rPr>
        <w:t>exception handler</w:t>
      </w:r>
      <w:r w:rsidRPr="00B064CF">
        <w:rPr>
          <w:rFonts w:ascii="楷体" w:eastAsia="楷体" w:hAnsi="楷体" w:hint="eastAsia"/>
          <w:sz w:val="28"/>
          <w:szCs w:val="28"/>
        </w:rPr>
        <w:t>。整个系统完成如下功能：</w:t>
      </w:r>
    </w:p>
    <w:p w:rsidR="007D3D94" w:rsidRPr="00B064CF" w:rsidRDefault="007D3D94" w:rsidP="00B064CF">
      <w:pPr>
        <w:ind w:left="420"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 w:hint="eastAsia"/>
          <w:sz w:val="28"/>
          <w:szCs w:val="28"/>
        </w:rPr>
        <w:t>①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B064CF">
        <w:rPr>
          <w:rFonts w:ascii="楷体" w:eastAsia="楷体" w:hAnsi="楷体" w:hint="eastAsia"/>
          <w:sz w:val="28"/>
          <w:szCs w:val="28"/>
        </w:rPr>
        <w:t>定时器在主程序中被初始化为模式</w:t>
      </w:r>
      <w:r w:rsidRPr="00B064CF">
        <w:rPr>
          <w:rFonts w:ascii="楷体" w:eastAsia="楷体" w:hAnsi="楷体"/>
          <w:sz w:val="28"/>
          <w:szCs w:val="28"/>
        </w:rPr>
        <w:t>0</w:t>
      </w:r>
      <w:r w:rsidRPr="00B064CF">
        <w:rPr>
          <w:rFonts w:ascii="楷体" w:eastAsia="楷体" w:hAnsi="楷体" w:hint="eastAsia"/>
          <w:sz w:val="28"/>
          <w:szCs w:val="28"/>
        </w:rPr>
        <w:t>；</w:t>
      </w:r>
    </w:p>
    <w:p w:rsidR="007D3D94" w:rsidRPr="00B064CF" w:rsidRDefault="007D3D94" w:rsidP="00B064CF">
      <w:pPr>
        <w:ind w:left="420"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 w:hint="eastAsia"/>
          <w:sz w:val="28"/>
          <w:szCs w:val="28"/>
        </w:rPr>
        <w:t>②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B064CF">
        <w:rPr>
          <w:rFonts w:ascii="楷体" w:eastAsia="楷体" w:hAnsi="楷体" w:hint="eastAsia"/>
          <w:sz w:val="28"/>
          <w:szCs w:val="28"/>
        </w:rPr>
        <w:t>定时器倒计数至</w:t>
      </w:r>
      <w:r w:rsidRPr="00B064CF">
        <w:rPr>
          <w:rFonts w:ascii="楷体" w:eastAsia="楷体" w:hAnsi="楷体"/>
          <w:sz w:val="28"/>
          <w:szCs w:val="28"/>
        </w:rPr>
        <w:t>0</w:t>
      </w:r>
      <w:r w:rsidRPr="00B064CF">
        <w:rPr>
          <w:rFonts w:ascii="楷体" w:eastAsia="楷体" w:hAnsi="楷体" w:hint="eastAsia"/>
          <w:sz w:val="28"/>
          <w:szCs w:val="28"/>
        </w:rPr>
        <w:t>产生中断；</w:t>
      </w:r>
    </w:p>
    <w:p w:rsidR="007D3D94" w:rsidRPr="00B064CF" w:rsidRDefault="007D3D94" w:rsidP="00B064CF">
      <w:pPr>
        <w:ind w:left="420"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 w:hint="eastAsia"/>
          <w:sz w:val="28"/>
          <w:szCs w:val="28"/>
        </w:rPr>
        <w:t>③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B064CF">
        <w:rPr>
          <w:rFonts w:ascii="楷体" w:eastAsia="楷体" w:hAnsi="楷体"/>
          <w:sz w:val="28"/>
          <w:szCs w:val="28"/>
        </w:rPr>
        <w:t>handler</w:t>
      </w:r>
      <w:r w:rsidRPr="00B064CF">
        <w:rPr>
          <w:rFonts w:ascii="楷体" w:eastAsia="楷体" w:hAnsi="楷体" w:hint="eastAsia"/>
          <w:sz w:val="28"/>
          <w:szCs w:val="28"/>
        </w:rPr>
        <w:t>设置使能</w:t>
      </w:r>
      <w:r w:rsidRPr="00B064CF">
        <w:rPr>
          <w:rFonts w:ascii="楷体" w:eastAsia="楷体" w:hAnsi="楷体"/>
          <w:sz w:val="28"/>
          <w:szCs w:val="28"/>
        </w:rPr>
        <w:t>Enable</w:t>
      </w:r>
      <w:r w:rsidRPr="00B064CF">
        <w:rPr>
          <w:rFonts w:ascii="楷体" w:eastAsia="楷体" w:hAnsi="楷体" w:hint="eastAsia"/>
          <w:sz w:val="28"/>
          <w:szCs w:val="28"/>
        </w:rPr>
        <w:t>为</w:t>
      </w:r>
      <w:r w:rsidRPr="00B064CF">
        <w:rPr>
          <w:rFonts w:ascii="楷体" w:eastAsia="楷体" w:hAnsi="楷体"/>
          <w:sz w:val="28"/>
          <w:szCs w:val="28"/>
        </w:rPr>
        <w:t>1</w:t>
      </w:r>
      <w:r w:rsidRPr="00B064CF">
        <w:rPr>
          <w:rFonts w:ascii="楷体" w:eastAsia="楷体" w:hAnsi="楷体" w:hint="eastAsia"/>
          <w:sz w:val="28"/>
          <w:szCs w:val="28"/>
        </w:rPr>
        <w:t>从而再次启动定时器的计数器。</w:t>
      </w:r>
      <w:r w:rsidRPr="00B064CF"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 w:rsidRPr="00B064CF">
        <w:rPr>
          <w:rFonts w:ascii="楷体" w:eastAsia="楷体" w:hAnsi="楷体" w:hint="eastAsia"/>
          <w:sz w:val="28"/>
          <w:szCs w:val="28"/>
        </w:rPr>
        <w:t>及</w:t>
      </w:r>
      <w:r w:rsidRPr="00B064CF">
        <w:rPr>
          <w:rFonts w:ascii="楷体" w:eastAsia="楷体" w:hAnsi="楷体"/>
          <w:sz w:val="28"/>
          <w:szCs w:val="28"/>
        </w:rPr>
        <w:t>3</w:t>
      </w:r>
      <w:r w:rsidRPr="00B064CF">
        <w:rPr>
          <w:rFonts w:ascii="楷体" w:eastAsia="楷体" w:hAnsi="楷体" w:hint="eastAsia"/>
          <w:sz w:val="28"/>
          <w:szCs w:val="28"/>
        </w:rPr>
        <w:t>被无限重复。</w:t>
      </w:r>
    </w:p>
    <w:p w:rsidR="007D3D94" w:rsidRPr="00393609" w:rsidRDefault="007D3D94" w:rsidP="00B064CF">
      <w:pPr>
        <w:ind w:left="420" w:firstLineChars="0" w:firstLine="420"/>
        <w:rPr>
          <w:rFonts w:ascii="楷体" w:eastAsia="楷体" w:hAnsi="楷体"/>
          <w:sz w:val="28"/>
          <w:szCs w:val="28"/>
          <w:lang w:val="da-DK"/>
        </w:rPr>
      </w:pPr>
      <w:r w:rsidRPr="00B064CF">
        <w:rPr>
          <w:rFonts w:ascii="楷体" w:eastAsia="楷体" w:hAnsi="楷体" w:hint="eastAsia"/>
          <w:sz w:val="28"/>
          <w:szCs w:val="28"/>
        </w:rPr>
        <w:t>④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B064CF">
        <w:rPr>
          <w:rFonts w:ascii="楷体" w:eastAsia="楷体" w:hAnsi="楷体" w:hint="eastAsia"/>
          <w:sz w:val="28"/>
          <w:szCs w:val="28"/>
        </w:rPr>
        <w:t>主程序在初始化时将定时器初始化为模式</w:t>
      </w:r>
      <w:r w:rsidRPr="00B064CF">
        <w:rPr>
          <w:rFonts w:ascii="楷体" w:eastAsia="楷体" w:hAnsi="楷体"/>
          <w:sz w:val="28"/>
          <w:szCs w:val="28"/>
        </w:rPr>
        <w:t>0</w:t>
      </w:r>
      <w:r w:rsidRPr="00B064CF">
        <w:rPr>
          <w:rFonts w:ascii="楷体" w:eastAsia="楷体" w:hAnsi="楷体" w:hint="eastAsia"/>
          <w:sz w:val="28"/>
          <w:szCs w:val="28"/>
        </w:rPr>
        <w:t>，设定初值寄存器的初值为某个值，如</w:t>
      </w:r>
      <w:r w:rsidRPr="00B064CF">
        <w:rPr>
          <w:rFonts w:ascii="楷体" w:eastAsia="楷体" w:hAnsi="楷体"/>
          <w:sz w:val="28"/>
          <w:szCs w:val="28"/>
        </w:rPr>
        <w:t>100</w:t>
      </w:r>
      <w:r w:rsidRPr="00B064CF">
        <w:rPr>
          <w:rFonts w:ascii="楷体" w:eastAsia="楷体" w:hAnsi="楷体" w:hint="eastAsia"/>
          <w:sz w:val="28"/>
          <w:szCs w:val="28"/>
        </w:rPr>
        <w:t>或</w:t>
      </w:r>
      <w:r w:rsidRPr="00B064CF">
        <w:rPr>
          <w:rFonts w:ascii="楷体" w:eastAsia="楷体" w:hAnsi="楷体"/>
          <w:sz w:val="28"/>
          <w:szCs w:val="28"/>
        </w:rPr>
        <w:t>1000</w:t>
      </w:r>
      <w:r w:rsidRPr="00B064CF">
        <w:rPr>
          <w:rFonts w:ascii="楷体" w:eastAsia="楷体" w:hAnsi="楷体" w:hint="eastAsia"/>
          <w:sz w:val="28"/>
          <w:szCs w:val="28"/>
        </w:rPr>
        <w:t>。（注意，主程序可能需要涉及对</w:t>
      </w:r>
      <w:r w:rsidRPr="00B064CF">
        <w:rPr>
          <w:rFonts w:ascii="楷体" w:eastAsia="楷体" w:hAnsi="楷体"/>
          <w:sz w:val="28"/>
          <w:szCs w:val="28"/>
        </w:rPr>
        <w:t>CP0.SR</w:t>
      </w:r>
      <w:r w:rsidRPr="00B064CF">
        <w:rPr>
          <w:rFonts w:ascii="楷体" w:eastAsia="楷体" w:hAnsi="楷体" w:hint="eastAsia"/>
          <w:sz w:val="28"/>
          <w:szCs w:val="28"/>
        </w:rPr>
        <w:t>的编程，推荐阅读过后文后再进行。</w:t>
      </w:r>
      <w:r w:rsidRPr="00393609">
        <w:rPr>
          <w:rFonts w:ascii="楷体" w:eastAsia="楷体" w:hAnsi="楷体" w:hint="eastAsia"/>
          <w:sz w:val="28"/>
          <w:szCs w:val="28"/>
          <w:lang w:val="da-DK"/>
        </w:rPr>
        <w:t>）</w:t>
      </w:r>
    </w:p>
    <w:p w:rsidR="007D3D94" w:rsidRPr="00393609" w:rsidRDefault="007D3D94" w:rsidP="00393609">
      <w:pPr>
        <w:ind w:left="1155" w:firstLineChars="0" w:firstLine="0"/>
        <w:rPr>
          <w:rFonts w:ascii="宋体"/>
          <w:szCs w:val="24"/>
          <w:lang w:val="da-DK"/>
        </w:rPr>
      </w:pPr>
      <w:r w:rsidRPr="00393609">
        <w:rPr>
          <w:rFonts w:ascii="宋体" w:hAnsi="宋体" w:hint="eastAsia"/>
          <w:szCs w:val="24"/>
        </w:rPr>
        <w:t>答</w:t>
      </w:r>
      <w:r w:rsidRPr="00393609">
        <w:rPr>
          <w:rFonts w:ascii="宋体" w:hAnsi="宋体" w:hint="eastAsia"/>
          <w:szCs w:val="24"/>
          <w:lang w:val="da-DK"/>
        </w:rPr>
        <w:t>：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.text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ori $1,$0,0x7f00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ori $2,$0,0x7f04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ori $5,$0,0x0009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ori $6,$0,0x0005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ori $7,$0,0xfff1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mtc0 $7,$12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sw $6,0($2)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sw $5,0($1)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ori $3,$0,0x7f10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ori $4,$0,0x7f14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.ktext 0x00004180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ori $1,$0,0x7f00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  <w:lang w:val="da-DK"/>
        </w:rPr>
      </w:pPr>
      <w:r w:rsidRPr="00393609">
        <w:rPr>
          <w:rFonts w:eastAsia="楷体"/>
          <w:szCs w:val="24"/>
          <w:lang w:val="da-DK"/>
        </w:rPr>
        <w:t>ori $2,$0,0x0001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sw $2,0($1)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nop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nop</w:t>
      </w:r>
    </w:p>
    <w:p w:rsidR="007D3D94" w:rsidRPr="00393609" w:rsidRDefault="007D3D94" w:rsidP="00393609">
      <w:pPr>
        <w:ind w:left="1155" w:firstLineChars="0" w:firstLine="0"/>
        <w:rPr>
          <w:rFonts w:eastAsia="楷体"/>
          <w:szCs w:val="24"/>
        </w:rPr>
      </w:pPr>
      <w:r w:rsidRPr="00393609">
        <w:rPr>
          <w:rFonts w:eastAsia="楷体"/>
          <w:szCs w:val="24"/>
        </w:rPr>
        <w:t>eret</w:t>
      </w:r>
    </w:p>
    <w:p w:rsidR="007D3D94" w:rsidRPr="00B064CF" w:rsidRDefault="007D3D94" w:rsidP="00B064CF">
      <w:pPr>
        <w:ind w:firstLineChars="0" w:firstLine="420"/>
        <w:rPr>
          <w:rFonts w:ascii="楷体" w:eastAsia="楷体" w:hAnsi="楷体"/>
          <w:sz w:val="28"/>
          <w:szCs w:val="28"/>
        </w:rPr>
      </w:pPr>
      <w:r w:rsidRPr="00B064CF">
        <w:rPr>
          <w:rFonts w:ascii="楷体" w:eastAsia="楷体" w:hAnsi="楷体"/>
          <w:sz w:val="28"/>
          <w:szCs w:val="28"/>
        </w:rPr>
        <w:t>5.</w:t>
      </w:r>
      <w:r w:rsidRPr="00B064CF">
        <w:rPr>
          <w:rFonts w:ascii="楷体" w:eastAsia="楷体" w:hAnsi="楷体" w:hint="eastAsia"/>
          <w:sz w:val="28"/>
          <w:szCs w:val="28"/>
        </w:rPr>
        <w:t>请查阅相关资料，说明鼠标和键盘的输入信号是如何被</w:t>
      </w:r>
      <w:r w:rsidRPr="00B064CF">
        <w:rPr>
          <w:rFonts w:ascii="楷体" w:eastAsia="楷体" w:hAnsi="楷体"/>
          <w:sz w:val="28"/>
          <w:szCs w:val="28"/>
        </w:rPr>
        <w:t>CPU</w:t>
      </w:r>
      <w:r w:rsidRPr="00B064CF">
        <w:rPr>
          <w:rFonts w:ascii="楷体" w:eastAsia="楷体" w:hAnsi="楷体" w:hint="eastAsia"/>
          <w:sz w:val="28"/>
          <w:szCs w:val="28"/>
        </w:rPr>
        <w:t>知晓的？</w:t>
      </w:r>
    </w:p>
    <w:p w:rsidR="007D3D94" w:rsidRPr="00D55904" w:rsidRDefault="007D3D94" w:rsidP="00D55904">
      <w:pPr>
        <w:ind w:firstLine="480"/>
        <w:rPr>
          <w:rFonts w:ascii="宋体"/>
        </w:rPr>
      </w:pPr>
      <w:r w:rsidRPr="00D55904">
        <w:rPr>
          <w:rFonts w:ascii="宋体" w:hAnsi="宋体" w:hint="eastAsia"/>
        </w:rPr>
        <w:t>答：</w:t>
      </w:r>
      <w:r w:rsidRPr="004850CA">
        <w:t>IO</w:t>
      </w:r>
      <w:r w:rsidRPr="00D55904">
        <w:rPr>
          <w:rFonts w:ascii="宋体" w:hAnsi="宋体" w:hint="eastAsia"/>
        </w:rPr>
        <w:t>设备的输入输出有好几种方式，键盘、鼠标这类的低速设备是通过中断请求的方式进行</w:t>
      </w:r>
      <w:r w:rsidRPr="004850CA">
        <w:t>IO</w:t>
      </w:r>
      <w:r w:rsidRPr="00D55904">
        <w:rPr>
          <w:rFonts w:ascii="宋体" w:hAnsi="宋体" w:hint="eastAsia"/>
        </w:rPr>
        <w:t>操作的。即当键盘上按下一个按键的时候，键盘会发出一个中断信号，中断信号经过中断控制器传到</w:t>
      </w:r>
      <w:r w:rsidRPr="004850CA">
        <w:t>CPU</w:t>
      </w:r>
      <w:r w:rsidRPr="00D55904">
        <w:rPr>
          <w:rFonts w:ascii="宋体" w:hAnsi="宋体" w:hint="eastAsia"/>
        </w:rPr>
        <w:t>，然后</w:t>
      </w:r>
      <w:r w:rsidRPr="004850CA">
        <w:t>CPU</w:t>
      </w:r>
      <w:r w:rsidRPr="00D55904">
        <w:rPr>
          <w:rFonts w:ascii="宋体" w:hAnsi="宋体" w:hint="eastAsia"/>
        </w:rPr>
        <w:t>根据不同的中断号执行不同的中断响应程序，然后进行相应的</w:t>
      </w:r>
      <w:r w:rsidRPr="004850CA">
        <w:t>IO</w:t>
      </w:r>
      <w:r w:rsidRPr="00D55904">
        <w:rPr>
          <w:rFonts w:ascii="宋体" w:hAnsi="宋体" w:hint="eastAsia"/>
        </w:rPr>
        <w:t>操作，把按下</w:t>
      </w:r>
      <w:r>
        <w:rPr>
          <w:rFonts w:ascii="宋体" w:hAnsi="宋体" w:hint="eastAsia"/>
        </w:rPr>
        <w:t>的按键编码读到寄存器（或者鼠标的操作），最后放入内存中。</w:t>
      </w:r>
    </w:p>
    <w:p w:rsidR="007D3D94" w:rsidRPr="00D55904" w:rsidRDefault="007D3D94" w:rsidP="00B064CF">
      <w:pPr>
        <w:ind w:firstLineChars="0" w:firstLine="0"/>
        <w:rPr>
          <w:rFonts w:ascii="楷体" w:eastAsia="楷体" w:hAnsi="楷体"/>
          <w:sz w:val="28"/>
          <w:szCs w:val="28"/>
        </w:rPr>
      </w:pPr>
    </w:p>
    <w:p w:rsidR="007D3D94" w:rsidRPr="00CB2D77" w:rsidRDefault="007D3D94" w:rsidP="00CB2D77">
      <w:pPr>
        <w:ind w:firstLineChars="0" w:firstLine="0"/>
        <w:outlineLvl w:val="2"/>
        <w:rPr>
          <w:rFonts w:ascii="黑体" w:eastAsia="黑体" w:hAnsi="黑体"/>
          <w:sz w:val="28"/>
          <w:szCs w:val="28"/>
        </w:rPr>
      </w:pPr>
    </w:p>
    <w:sectPr w:rsidR="007D3D94" w:rsidRPr="00CB2D77" w:rsidSect="009D26D6">
      <w:headerReference w:type="default" r:id="rId15"/>
      <w:footerReference w:type="default" r:id="rId16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D94" w:rsidRDefault="007D3D94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7D3D94" w:rsidRDefault="007D3D94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Default="007D3D94" w:rsidP="00B3095B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Pr="005E23C5" w:rsidRDefault="007D3D94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Default="007D3D94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Pr="005E23C5" w:rsidRDefault="007D3D94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393609">
      <w:rPr>
        <w:noProof/>
        <w:sz w:val="21"/>
        <w:szCs w:val="21"/>
        <w:lang w:val="zh-CN"/>
      </w:rPr>
      <w:t>8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D94" w:rsidRDefault="007D3D94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7D3D94" w:rsidRDefault="007D3D94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Default="007D3D94" w:rsidP="00B3095B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Pr="005E23C5" w:rsidRDefault="007D3D94" w:rsidP="00B3095B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Default="007D3D94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94" w:rsidRDefault="007D3D94" w:rsidP="00EC3AE4">
    <w:pPr>
      <w:pStyle w:val="Header"/>
      <w:spacing w:line="240" w:lineRule="auto"/>
      <w:ind w:firstLine="360"/>
    </w:pPr>
    <w:r>
      <w:rPr>
        <w:rFonts w:hint="eastAsia"/>
      </w:rPr>
      <w:t>计算机组成原理</w:t>
    </w:r>
    <w:r>
      <w:t xml:space="preserve"> Project7 </w:t>
    </w:r>
    <w:r>
      <w:rPr>
        <w:rFonts w:hint="eastAsia"/>
      </w:rPr>
      <w:t>实验报告</w:t>
    </w:r>
    <w:r>
      <w:t>—MIPS</w:t>
    </w:r>
    <w:r>
      <w:rPr>
        <w:rFonts w:hint="eastAsia"/>
      </w:rPr>
      <w:t>微体系</w:t>
    </w:r>
    <w:r>
      <w:t xml:space="preserve"> </w:t>
    </w:r>
    <w:r>
      <w:rPr>
        <w:rFonts w:hint="eastAsia"/>
      </w:rPr>
      <w:t>支持中断异常</w:t>
    </w:r>
  </w:p>
  <w:p w:rsidR="007D3D94" w:rsidRPr="005E23C5" w:rsidRDefault="007D3D94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402796A"/>
    <w:lvl w:ilvl="0">
      <w:start w:val="1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cs="Times New Roman"/>
      </w:rPr>
    </w:lvl>
  </w:abstractNum>
  <w:abstractNum w:abstractNumId="1">
    <w:nsid w:val="FFFFFF7D"/>
    <w:multiLevelType w:val="singleLevel"/>
    <w:tmpl w:val="101C534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F3E19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C564FF2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DC4673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D65CE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1E60D5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E64E55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1C8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690285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6261CBC"/>
    <w:multiLevelType w:val="multilevel"/>
    <w:tmpl w:val="2006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08403720"/>
    <w:multiLevelType w:val="multilevel"/>
    <w:tmpl w:val="26F0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112D1291"/>
    <w:multiLevelType w:val="multilevel"/>
    <w:tmpl w:val="059E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13BB339A"/>
    <w:multiLevelType w:val="multilevel"/>
    <w:tmpl w:val="9498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180820C7"/>
    <w:multiLevelType w:val="multilevel"/>
    <w:tmpl w:val="7948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1B2806BD"/>
    <w:multiLevelType w:val="multilevel"/>
    <w:tmpl w:val="68D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1D7F3F0A"/>
    <w:multiLevelType w:val="multilevel"/>
    <w:tmpl w:val="3794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25431EC"/>
    <w:multiLevelType w:val="multilevel"/>
    <w:tmpl w:val="AF38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241861DF"/>
    <w:multiLevelType w:val="multilevel"/>
    <w:tmpl w:val="E5E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2A912DCB"/>
    <w:multiLevelType w:val="multilevel"/>
    <w:tmpl w:val="EBC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FC83DDA"/>
    <w:multiLevelType w:val="multilevel"/>
    <w:tmpl w:val="0EF09010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35"/>
        </w:tabs>
        <w:ind w:left="2535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95"/>
        </w:tabs>
        <w:ind w:left="4695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55"/>
        </w:tabs>
        <w:ind w:left="6855" w:hanging="360"/>
      </w:pPr>
      <w:rPr>
        <w:rFonts w:cs="Times New Roman"/>
      </w:rPr>
    </w:lvl>
  </w:abstractNum>
  <w:abstractNum w:abstractNumId="23">
    <w:nsid w:val="3D815044"/>
    <w:multiLevelType w:val="hybridMultilevel"/>
    <w:tmpl w:val="29F27410"/>
    <w:lvl w:ilvl="0" w:tplc="AA5AC466">
      <w:start w:val="1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5">
    <w:nsid w:val="3FF84C5B"/>
    <w:multiLevelType w:val="multilevel"/>
    <w:tmpl w:val="FDF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AD3C6B"/>
    <w:multiLevelType w:val="hybridMultilevel"/>
    <w:tmpl w:val="3C04DE50"/>
    <w:lvl w:ilvl="0" w:tplc="DFE60B3A">
      <w:start w:val="1"/>
      <w:numFmt w:val="decimal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1" w:tplc="4CA0069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3C862DC"/>
    <w:multiLevelType w:val="multilevel"/>
    <w:tmpl w:val="A060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3C90A56"/>
    <w:multiLevelType w:val="multilevel"/>
    <w:tmpl w:val="8738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5848D85B"/>
    <w:multiLevelType w:val="singleLevel"/>
    <w:tmpl w:val="5848D85B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1">
    <w:nsid w:val="59B81F07"/>
    <w:multiLevelType w:val="multilevel"/>
    <w:tmpl w:val="2C5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77F3594"/>
    <w:multiLevelType w:val="multilevel"/>
    <w:tmpl w:val="592C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BA143DE"/>
    <w:multiLevelType w:val="multilevel"/>
    <w:tmpl w:val="9CDE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16D3D03"/>
    <w:multiLevelType w:val="multilevel"/>
    <w:tmpl w:val="969E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7257355D"/>
    <w:multiLevelType w:val="multilevel"/>
    <w:tmpl w:val="C58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520CA4"/>
    <w:multiLevelType w:val="multilevel"/>
    <w:tmpl w:val="56FC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E194FAF"/>
    <w:multiLevelType w:val="multilevel"/>
    <w:tmpl w:val="7E194FAF"/>
    <w:lvl w:ilvl="0">
      <w:start w:val="1"/>
      <w:numFmt w:val="decimal"/>
      <w:lvlText w:val="%1．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7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0"/>
  </w:num>
  <w:num w:numId="5">
    <w:abstractNumId w:val="10"/>
    <w:lvlOverride w:ilvl="0">
      <w:startOverride w:val="1"/>
    </w:lvlOverride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4"/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26"/>
  </w:num>
  <w:num w:numId="14">
    <w:abstractNumId w:val="23"/>
  </w:num>
  <w:num w:numId="15">
    <w:abstractNumId w:val="2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3"/>
  </w:num>
  <w:num w:numId="27">
    <w:abstractNumId w:val="35"/>
  </w:num>
  <w:num w:numId="28">
    <w:abstractNumId w:val="19"/>
  </w:num>
  <w:num w:numId="29">
    <w:abstractNumId w:val="21"/>
  </w:num>
  <w:num w:numId="30">
    <w:abstractNumId w:val="17"/>
  </w:num>
  <w:num w:numId="31">
    <w:abstractNumId w:val="18"/>
  </w:num>
  <w:num w:numId="32">
    <w:abstractNumId w:val="13"/>
  </w:num>
  <w:num w:numId="33">
    <w:abstractNumId w:val="31"/>
  </w:num>
  <w:num w:numId="34">
    <w:abstractNumId w:val="29"/>
  </w:num>
  <w:num w:numId="35">
    <w:abstractNumId w:val="12"/>
  </w:num>
  <w:num w:numId="36">
    <w:abstractNumId w:val="16"/>
  </w:num>
  <w:num w:numId="37">
    <w:abstractNumId w:val="37"/>
  </w:num>
  <w:num w:numId="38">
    <w:abstractNumId w:val="30"/>
  </w:num>
  <w:num w:numId="39">
    <w:abstractNumId w:val="22"/>
  </w:num>
  <w:num w:numId="40">
    <w:abstractNumId w:val="15"/>
  </w:num>
  <w:num w:numId="41">
    <w:abstractNumId w:val="34"/>
  </w:num>
  <w:num w:numId="42">
    <w:abstractNumId w:val="32"/>
  </w:num>
  <w:num w:numId="43">
    <w:abstractNumId w:val="36"/>
  </w:num>
  <w:num w:numId="44">
    <w:abstractNumId w:val="28"/>
  </w:num>
  <w:num w:numId="45">
    <w:abstractNumId w:val="11"/>
  </w:num>
  <w:num w:numId="4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60EA"/>
    <w:rsid w:val="0000771B"/>
    <w:rsid w:val="000131F3"/>
    <w:rsid w:val="00016446"/>
    <w:rsid w:val="000171F2"/>
    <w:rsid w:val="00023F57"/>
    <w:rsid w:val="0002715E"/>
    <w:rsid w:val="00027603"/>
    <w:rsid w:val="00035D4C"/>
    <w:rsid w:val="000452A8"/>
    <w:rsid w:val="00045509"/>
    <w:rsid w:val="00053B82"/>
    <w:rsid w:val="00057C56"/>
    <w:rsid w:val="000765C8"/>
    <w:rsid w:val="00076B7D"/>
    <w:rsid w:val="000810F7"/>
    <w:rsid w:val="00084D9C"/>
    <w:rsid w:val="00085667"/>
    <w:rsid w:val="00085861"/>
    <w:rsid w:val="00086DE7"/>
    <w:rsid w:val="00094428"/>
    <w:rsid w:val="000A14E7"/>
    <w:rsid w:val="000B004B"/>
    <w:rsid w:val="000B102E"/>
    <w:rsid w:val="000C7A8B"/>
    <w:rsid w:val="000C7F07"/>
    <w:rsid w:val="000D1B84"/>
    <w:rsid w:val="000D2AA4"/>
    <w:rsid w:val="000E415F"/>
    <w:rsid w:val="000E7417"/>
    <w:rsid w:val="000F75AE"/>
    <w:rsid w:val="001008E5"/>
    <w:rsid w:val="001012D9"/>
    <w:rsid w:val="00112975"/>
    <w:rsid w:val="00115360"/>
    <w:rsid w:val="001203AF"/>
    <w:rsid w:val="00121C83"/>
    <w:rsid w:val="001238B7"/>
    <w:rsid w:val="00130BB0"/>
    <w:rsid w:val="00133F9C"/>
    <w:rsid w:val="00140942"/>
    <w:rsid w:val="00144027"/>
    <w:rsid w:val="00146364"/>
    <w:rsid w:val="00147164"/>
    <w:rsid w:val="00147192"/>
    <w:rsid w:val="00157543"/>
    <w:rsid w:val="00161F31"/>
    <w:rsid w:val="00166FA5"/>
    <w:rsid w:val="0017109B"/>
    <w:rsid w:val="001730FC"/>
    <w:rsid w:val="001762A3"/>
    <w:rsid w:val="001A3041"/>
    <w:rsid w:val="001B1A16"/>
    <w:rsid w:val="001B242B"/>
    <w:rsid w:val="001B4525"/>
    <w:rsid w:val="001B5101"/>
    <w:rsid w:val="001B658B"/>
    <w:rsid w:val="001B727F"/>
    <w:rsid w:val="001C174F"/>
    <w:rsid w:val="001C2159"/>
    <w:rsid w:val="001D0873"/>
    <w:rsid w:val="001D1FF7"/>
    <w:rsid w:val="001E02BC"/>
    <w:rsid w:val="001E7688"/>
    <w:rsid w:val="001F03DB"/>
    <w:rsid w:val="001F2DBF"/>
    <w:rsid w:val="001F7041"/>
    <w:rsid w:val="002000EF"/>
    <w:rsid w:val="00202133"/>
    <w:rsid w:val="00205E8F"/>
    <w:rsid w:val="002106E2"/>
    <w:rsid w:val="002119D4"/>
    <w:rsid w:val="00215448"/>
    <w:rsid w:val="00222C56"/>
    <w:rsid w:val="00223190"/>
    <w:rsid w:val="00226187"/>
    <w:rsid w:val="00231D75"/>
    <w:rsid w:val="002329C0"/>
    <w:rsid w:val="002338EE"/>
    <w:rsid w:val="00240D8C"/>
    <w:rsid w:val="00241A58"/>
    <w:rsid w:val="0024457F"/>
    <w:rsid w:val="0025150A"/>
    <w:rsid w:val="00257053"/>
    <w:rsid w:val="0026096C"/>
    <w:rsid w:val="0026387C"/>
    <w:rsid w:val="00264BD6"/>
    <w:rsid w:val="00266796"/>
    <w:rsid w:val="00266A12"/>
    <w:rsid w:val="00267212"/>
    <w:rsid w:val="002757EB"/>
    <w:rsid w:val="002821DD"/>
    <w:rsid w:val="00292C01"/>
    <w:rsid w:val="002A4D65"/>
    <w:rsid w:val="002A5ADA"/>
    <w:rsid w:val="002A6C12"/>
    <w:rsid w:val="002C345A"/>
    <w:rsid w:val="002C7F18"/>
    <w:rsid w:val="002D0A56"/>
    <w:rsid w:val="002D6238"/>
    <w:rsid w:val="002D677F"/>
    <w:rsid w:val="002E2B4E"/>
    <w:rsid w:val="002F1A8D"/>
    <w:rsid w:val="002F7172"/>
    <w:rsid w:val="00302E89"/>
    <w:rsid w:val="00306F13"/>
    <w:rsid w:val="00313B7B"/>
    <w:rsid w:val="003178B6"/>
    <w:rsid w:val="00322DC7"/>
    <w:rsid w:val="00331487"/>
    <w:rsid w:val="00333E4F"/>
    <w:rsid w:val="003374AA"/>
    <w:rsid w:val="003405EB"/>
    <w:rsid w:val="0034308D"/>
    <w:rsid w:val="003437BD"/>
    <w:rsid w:val="0034658E"/>
    <w:rsid w:val="00351AC4"/>
    <w:rsid w:val="003528DB"/>
    <w:rsid w:val="003548FD"/>
    <w:rsid w:val="00370C33"/>
    <w:rsid w:val="00373367"/>
    <w:rsid w:val="00380E7A"/>
    <w:rsid w:val="00393609"/>
    <w:rsid w:val="003975D7"/>
    <w:rsid w:val="003B3C71"/>
    <w:rsid w:val="003C29B0"/>
    <w:rsid w:val="003C6D9C"/>
    <w:rsid w:val="003D0F5C"/>
    <w:rsid w:val="003D574A"/>
    <w:rsid w:val="003D5B36"/>
    <w:rsid w:val="003E159D"/>
    <w:rsid w:val="003F4018"/>
    <w:rsid w:val="003F4D1A"/>
    <w:rsid w:val="004160DB"/>
    <w:rsid w:val="00416903"/>
    <w:rsid w:val="00420B2C"/>
    <w:rsid w:val="004271C9"/>
    <w:rsid w:val="00430D68"/>
    <w:rsid w:val="004356DB"/>
    <w:rsid w:val="00435DE9"/>
    <w:rsid w:val="00444C5D"/>
    <w:rsid w:val="0045267F"/>
    <w:rsid w:val="00455FEF"/>
    <w:rsid w:val="00463E48"/>
    <w:rsid w:val="00471E96"/>
    <w:rsid w:val="00476D41"/>
    <w:rsid w:val="004850CA"/>
    <w:rsid w:val="00486FE5"/>
    <w:rsid w:val="00492D27"/>
    <w:rsid w:val="00497BD3"/>
    <w:rsid w:val="004A5164"/>
    <w:rsid w:val="004A5441"/>
    <w:rsid w:val="004A67E8"/>
    <w:rsid w:val="004A6C0F"/>
    <w:rsid w:val="004B46EA"/>
    <w:rsid w:val="004C30D1"/>
    <w:rsid w:val="004E73AF"/>
    <w:rsid w:val="004F4EB4"/>
    <w:rsid w:val="00502A5B"/>
    <w:rsid w:val="00510B7C"/>
    <w:rsid w:val="00513769"/>
    <w:rsid w:val="00515C87"/>
    <w:rsid w:val="00520076"/>
    <w:rsid w:val="0054788B"/>
    <w:rsid w:val="0056305A"/>
    <w:rsid w:val="00564666"/>
    <w:rsid w:val="005674A1"/>
    <w:rsid w:val="00570279"/>
    <w:rsid w:val="00576E77"/>
    <w:rsid w:val="00580BD2"/>
    <w:rsid w:val="005935A7"/>
    <w:rsid w:val="00596811"/>
    <w:rsid w:val="005A2CAF"/>
    <w:rsid w:val="005C07C5"/>
    <w:rsid w:val="005D0C03"/>
    <w:rsid w:val="005D438E"/>
    <w:rsid w:val="005D5773"/>
    <w:rsid w:val="005D7268"/>
    <w:rsid w:val="005E23C5"/>
    <w:rsid w:val="005E271D"/>
    <w:rsid w:val="005E5799"/>
    <w:rsid w:val="005E73D6"/>
    <w:rsid w:val="005F084C"/>
    <w:rsid w:val="00613A78"/>
    <w:rsid w:val="0061749F"/>
    <w:rsid w:val="006277B4"/>
    <w:rsid w:val="0063076F"/>
    <w:rsid w:val="00636E4B"/>
    <w:rsid w:val="00645262"/>
    <w:rsid w:val="00647519"/>
    <w:rsid w:val="006503B2"/>
    <w:rsid w:val="006604EE"/>
    <w:rsid w:val="006644CF"/>
    <w:rsid w:val="00667831"/>
    <w:rsid w:val="0067349D"/>
    <w:rsid w:val="0067512F"/>
    <w:rsid w:val="00690340"/>
    <w:rsid w:val="006A3594"/>
    <w:rsid w:val="006A74DB"/>
    <w:rsid w:val="006B3535"/>
    <w:rsid w:val="006B39F2"/>
    <w:rsid w:val="006B69CC"/>
    <w:rsid w:val="006B717A"/>
    <w:rsid w:val="006C0E8F"/>
    <w:rsid w:val="006C298C"/>
    <w:rsid w:val="006C49CB"/>
    <w:rsid w:val="006D24F9"/>
    <w:rsid w:val="006E39D6"/>
    <w:rsid w:val="006E7B67"/>
    <w:rsid w:val="006F5732"/>
    <w:rsid w:val="00704929"/>
    <w:rsid w:val="00710F17"/>
    <w:rsid w:val="00711D92"/>
    <w:rsid w:val="007152A8"/>
    <w:rsid w:val="007222D1"/>
    <w:rsid w:val="00732A77"/>
    <w:rsid w:val="00735E5B"/>
    <w:rsid w:val="00736F6E"/>
    <w:rsid w:val="00751988"/>
    <w:rsid w:val="00756B0A"/>
    <w:rsid w:val="00763FD0"/>
    <w:rsid w:val="00770A75"/>
    <w:rsid w:val="007750F7"/>
    <w:rsid w:val="00786F3C"/>
    <w:rsid w:val="0079024F"/>
    <w:rsid w:val="007B0A0A"/>
    <w:rsid w:val="007B173A"/>
    <w:rsid w:val="007C0AFF"/>
    <w:rsid w:val="007C23DC"/>
    <w:rsid w:val="007C4322"/>
    <w:rsid w:val="007D3D94"/>
    <w:rsid w:val="007D5576"/>
    <w:rsid w:val="007E7EC5"/>
    <w:rsid w:val="007F23C8"/>
    <w:rsid w:val="007F7FF8"/>
    <w:rsid w:val="008233F8"/>
    <w:rsid w:val="00825871"/>
    <w:rsid w:val="0083152C"/>
    <w:rsid w:val="0083597C"/>
    <w:rsid w:val="00847B8C"/>
    <w:rsid w:val="0085080E"/>
    <w:rsid w:val="00855936"/>
    <w:rsid w:val="00871EC3"/>
    <w:rsid w:val="008876F6"/>
    <w:rsid w:val="00887785"/>
    <w:rsid w:val="0089375F"/>
    <w:rsid w:val="008B3063"/>
    <w:rsid w:val="008B5601"/>
    <w:rsid w:val="008C00EE"/>
    <w:rsid w:val="008C421E"/>
    <w:rsid w:val="008C76A0"/>
    <w:rsid w:val="008D08E5"/>
    <w:rsid w:val="008D3CC1"/>
    <w:rsid w:val="008E0EB6"/>
    <w:rsid w:val="008E737F"/>
    <w:rsid w:val="008F1034"/>
    <w:rsid w:val="008F32B7"/>
    <w:rsid w:val="008F54F1"/>
    <w:rsid w:val="0091027D"/>
    <w:rsid w:val="00912618"/>
    <w:rsid w:val="00914604"/>
    <w:rsid w:val="00920A3E"/>
    <w:rsid w:val="00925641"/>
    <w:rsid w:val="00926BB8"/>
    <w:rsid w:val="00933A98"/>
    <w:rsid w:val="00935527"/>
    <w:rsid w:val="00942553"/>
    <w:rsid w:val="0094402A"/>
    <w:rsid w:val="00954983"/>
    <w:rsid w:val="009552A8"/>
    <w:rsid w:val="00983947"/>
    <w:rsid w:val="00987CCD"/>
    <w:rsid w:val="00990714"/>
    <w:rsid w:val="009B0693"/>
    <w:rsid w:val="009B21DC"/>
    <w:rsid w:val="009B25A5"/>
    <w:rsid w:val="009B3EAA"/>
    <w:rsid w:val="009B6D3A"/>
    <w:rsid w:val="009C04FE"/>
    <w:rsid w:val="009C2D8A"/>
    <w:rsid w:val="009C4623"/>
    <w:rsid w:val="009C4E5A"/>
    <w:rsid w:val="009C7DDD"/>
    <w:rsid w:val="009D1C45"/>
    <w:rsid w:val="009D26D6"/>
    <w:rsid w:val="009D2FA3"/>
    <w:rsid w:val="009D5227"/>
    <w:rsid w:val="009F230E"/>
    <w:rsid w:val="009F3EF6"/>
    <w:rsid w:val="00A06B71"/>
    <w:rsid w:val="00A125AB"/>
    <w:rsid w:val="00A12DE2"/>
    <w:rsid w:val="00A1574D"/>
    <w:rsid w:val="00A26238"/>
    <w:rsid w:val="00A26CE2"/>
    <w:rsid w:val="00A27F4F"/>
    <w:rsid w:val="00A37330"/>
    <w:rsid w:val="00A4017D"/>
    <w:rsid w:val="00A41DC2"/>
    <w:rsid w:val="00A44C25"/>
    <w:rsid w:val="00A56655"/>
    <w:rsid w:val="00A64615"/>
    <w:rsid w:val="00A7599C"/>
    <w:rsid w:val="00A808A6"/>
    <w:rsid w:val="00A84F24"/>
    <w:rsid w:val="00A85BE4"/>
    <w:rsid w:val="00A9615A"/>
    <w:rsid w:val="00AA0604"/>
    <w:rsid w:val="00AB1A32"/>
    <w:rsid w:val="00AB4021"/>
    <w:rsid w:val="00AC11F5"/>
    <w:rsid w:val="00AC22BE"/>
    <w:rsid w:val="00AC410D"/>
    <w:rsid w:val="00AD5C8A"/>
    <w:rsid w:val="00AD6123"/>
    <w:rsid w:val="00AE0016"/>
    <w:rsid w:val="00AE37ED"/>
    <w:rsid w:val="00AE4FFC"/>
    <w:rsid w:val="00B03024"/>
    <w:rsid w:val="00B050CB"/>
    <w:rsid w:val="00B064CF"/>
    <w:rsid w:val="00B115C9"/>
    <w:rsid w:val="00B221EA"/>
    <w:rsid w:val="00B242DF"/>
    <w:rsid w:val="00B25624"/>
    <w:rsid w:val="00B3095B"/>
    <w:rsid w:val="00B3345E"/>
    <w:rsid w:val="00B35A99"/>
    <w:rsid w:val="00B361EC"/>
    <w:rsid w:val="00B41600"/>
    <w:rsid w:val="00B41D65"/>
    <w:rsid w:val="00B4265F"/>
    <w:rsid w:val="00B44FEA"/>
    <w:rsid w:val="00B53E47"/>
    <w:rsid w:val="00B56066"/>
    <w:rsid w:val="00B60718"/>
    <w:rsid w:val="00B6230F"/>
    <w:rsid w:val="00B93A7D"/>
    <w:rsid w:val="00B97321"/>
    <w:rsid w:val="00B97EF3"/>
    <w:rsid w:val="00BA6300"/>
    <w:rsid w:val="00BB5140"/>
    <w:rsid w:val="00BB653B"/>
    <w:rsid w:val="00BC5EF7"/>
    <w:rsid w:val="00BD28EE"/>
    <w:rsid w:val="00BE04A9"/>
    <w:rsid w:val="00BE5276"/>
    <w:rsid w:val="00BE7526"/>
    <w:rsid w:val="00BF4AD8"/>
    <w:rsid w:val="00C027A0"/>
    <w:rsid w:val="00C0446A"/>
    <w:rsid w:val="00C07BB9"/>
    <w:rsid w:val="00C22D3D"/>
    <w:rsid w:val="00C236EC"/>
    <w:rsid w:val="00C27D52"/>
    <w:rsid w:val="00C3240F"/>
    <w:rsid w:val="00C35DE8"/>
    <w:rsid w:val="00C4283C"/>
    <w:rsid w:val="00C51716"/>
    <w:rsid w:val="00C519E9"/>
    <w:rsid w:val="00C6659E"/>
    <w:rsid w:val="00C70BA5"/>
    <w:rsid w:val="00C8409E"/>
    <w:rsid w:val="00C977AA"/>
    <w:rsid w:val="00CB2D77"/>
    <w:rsid w:val="00CB5668"/>
    <w:rsid w:val="00CB6B4D"/>
    <w:rsid w:val="00CC6068"/>
    <w:rsid w:val="00CC6074"/>
    <w:rsid w:val="00CD7070"/>
    <w:rsid w:val="00CE1CF0"/>
    <w:rsid w:val="00CE24F3"/>
    <w:rsid w:val="00CE6C23"/>
    <w:rsid w:val="00CF6412"/>
    <w:rsid w:val="00D13C18"/>
    <w:rsid w:val="00D15B33"/>
    <w:rsid w:val="00D213E8"/>
    <w:rsid w:val="00D26480"/>
    <w:rsid w:val="00D354E3"/>
    <w:rsid w:val="00D408EE"/>
    <w:rsid w:val="00D42177"/>
    <w:rsid w:val="00D42707"/>
    <w:rsid w:val="00D45973"/>
    <w:rsid w:val="00D4640F"/>
    <w:rsid w:val="00D4768E"/>
    <w:rsid w:val="00D50F67"/>
    <w:rsid w:val="00D5292A"/>
    <w:rsid w:val="00D54D6D"/>
    <w:rsid w:val="00D55904"/>
    <w:rsid w:val="00D6348C"/>
    <w:rsid w:val="00D63DA8"/>
    <w:rsid w:val="00D70C27"/>
    <w:rsid w:val="00D85302"/>
    <w:rsid w:val="00D948AF"/>
    <w:rsid w:val="00DA0A33"/>
    <w:rsid w:val="00DA355B"/>
    <w:rsid w:val="00DA65A9"/>
    <w:rsid w:val="00DB7583"/>
    <w:rsid w:val="00DC1B9A"/>
    <w:rsid w:val="00DC6615"/>
    <w:rsid w:val="00DC7B80"/>
    <w:rsid w:val="00DD6C8B"/>
    <w:rsid w:val="00DE2A0B"/>
    <w:rsid w:val="00DF2583"/>
    <w:rsid w:val="00E04D76"/>
    <w:rsid w:val="00E1524D"/>
    <w:rsid w:val="00E15A68"/>
    <w:rsid w:val="00E20F26"/>
    <w:rsid w:val="00E2171F"/>
    <w:rsid w:val="00E2631F"/>
    <w:rsid w:val="00E30D21"/>
    <w:rsid w:val="00E355E7"/>
    <w:rsid w:val="00E373AD"/>
    <w:rsid w:val="00E436F7"/>
    <w:rsid w:val="00E54E8C"/>
    <w:rsid w:val="00E55865"/>
    <w:rsid w:val="00E55A16"/>
    <w:rsid w:val="00E65D70"/>
    <w:rsid w:val="00E71A91"/>
    <w:rsid w:val="00E850EA"/>
    <w:rsid w:val="00EA6EF8"/>
    <w:rsid w:val="00EB24A6"/>
    <w:rsid w:val="00EC057A"/>
    <w:rsid w:val="00EC3AE4"/>
    <w:rsid w:val="00EC7A32"/>
    <w:rsid w:val="00EE032C"/>
    <w:rsid w:val="00EE0812"/>
    <w:rsid w:val="00EE4242"/>
    <w:rsid w:val="00EE4A88"/>
    <w:rsid w:val="00EF0587"/>
    <w:rsid w:val="00F0044A"/>
    <w:rsid w:val="00F01153"/>
    <w:rsid w:val="00F109BC"/>
    <w:rsid w:val="00F2145A"/>
    <w:rsid w:val="00F41641"/>
    <w:rsid w:val="00F41A1F"/>
    <w:rsid w:val="00F47D41"/>
    <w:rsid w:val="00F633FF"/>
    <w:rsid w:val="00F67643"/>
    <w:rsid w:val="00F762F8"/>
    <w:rsid w:val="00F7688A"/>
    <w:rsid w:val="00F82FD2"/>
    <w:rsid w:val="00F908F0"/>
    <w:rsid w:val="00F93650"/>
    <w:rsid w:val="00FA3A4A"/>
    <w:rsid w:val="00FC0FBF"/>
    <w:rsid w:val="00FC42AA"/>
    <w:rsid w:val="00FD5E75"/>
    <w:rsid w:val="00FD6290"/>
    <w:rsid w:val="00FD6FED"/>
    <w:rsid w:val="00FD7AB7"/>
    <w:rsid w:val="00FE5414"/>
    <w:rsid w:val="00FF17A1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076B7D"/>
    <w:pPr>
      <w:widowControl/>
      <w:spacing w:line="240" w:lineRule="auto"/>
      <w:ind w:firstLineChars="0" w:firstLine="0"/>
      <w:jc w:val="left"/>
    </w:p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79024F"/>
    <w:pPr>
      <w:widowControl/>
      <w:tabs>
        <w:tab w:val="right" w:leader="dot" w:pos="9061"/>
      </w:tabs>
      <w:spacing w:after="100"/>
      <w:ind w:left="220" w:firstLine="480"/>
      <w:jc w:val="left"/>
    </w:pPr>
    <w:rPr>
      <w:rFonts w:ascii="微软雅黑" w:eastAsia="微软雅黑" w:hAnsi="微软雅黑"/>
      <w:kern w:val="0"/>
    </w:rPr>
  </w:style>
  <w:style w:type="paragraph" w:styleId="TOC3">
    <w:name w:val="toc 3"/>
    <w:basedOn w:val="Normal"/>
    <w:next w:val="Normal"/>
    <w:autoRedefine/>
    <w:uiPriority w:val="99"/>
    <w:rsid w:val="00E65D70"/>
    <w:pPr>
      <w:widowControl/>
      <w:tabs>
        <w:tab w:val="right" w:leader="dot" w:pos="9061"/>
      </w:tabs>
      <w:spacing w:after="100"/>
      <w:ind w:left="442" w:firstLineChars="0" w:firstLine="0"/>
      <w:jc w:val="left"/>
    </w:pPr>
    <w:rPr>
      <w:rFonts w:ascii="Calibri" w:hAnsi="Calibri"/>
      <w:kern w:val="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5C07C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A65A9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222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56066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99"/>
    <w:rsid w:val="009D2FA3"/>
    <w:pPr>
      <w:spacing w:line="240" w:lineRule="auto"/>
      <w:ind w:firstLine="420"/>
    </w:pPr>
    <w:rPr>
      <w:rFonts w:ascii="Calibri" w:hAnsi="Calibri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96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2455</TotalTime>
  <Pages>9</Pages>
  <Words>508</Words>
  <Characters>2897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243</cp:revision>
  <cp:lastPrinted>2017-12-19T14:26:00Z</cp:lastPrinted>
  <dcterms:created xsi:type="dcterms:W3CDTF">2014-03-30T15:51:00Z</dcterms:created>
  <dcterms:modified xsi:type="dcterms:W3CDTF">2018-01-04T13:32:00Z</dcterms:modified>
</cp:coreProperties>
</file>